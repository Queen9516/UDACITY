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:rsidTr="007F157D">
        <w:trPr>
          <w:trHeight w:hRule="exact" w:val="1593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DB2653" w:rsidP="00913946">
            <w:pPr>
              <w:pStyle w:val="Title"/>
            </w:pPr>
            <w:r>
              <w:t>Trenton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McKinney</w:t>
            </w:r>
          </w:p>
          <w:p w:rsidR="00692703" w:rsidRPr="00CF1A49" w:rsidRDefault="00DB2653" w:rsidP="00913946">
            <w:pPr>
              <w:pStyle w:val="ContactInfo"/>
              <w:contextualSpacing w:val="0"/>
            </w:pPr>
            <w:r>
              <w:t>6510 SW Evan Ct., Portland OR 97223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7E814DC630B40E1B1E905128D14BA7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(503) 890-7870</w:t>
            </w:r>
          </w:p>
          <w:p w:rsidR="00692703" w:rsidRPr="00CF1A49" w:rsidRDefault="00B54819" w:rsidP="00B31CE7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D24E752CC4B24EB19E843E9BDEB2A670"/>
                </w:placeholder>
                <w15:appearance w15:val="hidden"/>
              </w:sdtPr>
              <w:sdtEndPr/>
              <w:sdtContent>
                <w:hyperlink r:id="rId7" w:history="1">
                  <w:r w:rsidR="006F035F" w:rsidRPr="006F035F">
                    <w:rPr>
                      <w:rStyle w:val="Hyperlink"/>
                    </w:rPr>
                    <w:t>Email</w:t>
                  </w:r>
                </w:hyperlink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F6DE5E245AA4D38A221B88FFADA2DF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sdt>
                <w:sdtPr>
                  <w:rPr>
                    <w:rStyle w:val="Hyperlink"/>
                  </w:rPr>
                  <w:alias w:val="Enter LinkedIn profile:"/>
                  <w:tag w:val="Enter LinkedIn profile:"/>
                  <w:id w:val="-1332902444"/>
                  <w:placeholder>
                    <w:docPart w:val="5BD0760B72424FC991D6DF044A7E0E3A"/>
                  </w:placeholder>
                  <w:temporary/>
                  <w:showingPlcHdr/>
                  <w15:appearance w15:val="hidden"/>
                </w:sdtPr>
                <w:sdtEndPr>
                  <w:rPr>
                    <w:rStyle w:val="Hyperlink"/>
                  </w:rPr>
                </w:sdtEndPr>
                <w:sdtContent>
                  <w:r w:rsidR="00C57FC6" w:rsidRPr="006F035F">
                    <w:rPr>
                      <w:rStyle w:val="Hyperlink"/>
                    </w:rPr>
                    <w:t>LinkedIn Profile</w:t>
                  </w:r>
                </w:sdtContent>
              </w:sdt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825526FF5B8348D29417B0C37FA870C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="006F035F" w:rsidRPr="006F035F">
                <w:rPr>
                  <w:rStyle w:val="Hyperlink"/>
                </w:rPr>
                <w:t>GitHub</w:t>
              </w:r>
            </w:hyperlink>
          </w:p>
        </w:tc>
      </w:tr>
      <w:tr w:rsidR="009571D8" w:rsidRPr="00CF1A49" w:rsidTr="007F157D">
        <w:tc>
          <w:tcPr>
            <w:tcW w:w="9360" w:type="dxa"/>
            <w:tcMar>
              <w:top w:w="432" w:type="dxa"/>
            </w:tcMar>
          </w:tcPr>
          <w:p w:rsidR="001755A8" w:rsidRPr="00CF1A49" w:rsidRDefault="002D7FC7" w:rsidP="00F0668E">
            <w:pPr>
              <w:contextualSpacing w:val="0"/>
            </w:pPr>
            <w:r>
              <w:t>As</w:t>
            </w:r>
            <w:r w:rsidR="00DC3B44">
              <w:t xml:space="preserve"> a</w:t>
            </w:r>
            <w:r>
              <w:t>n</w:t>
            </w:r>
            <w:r w:rsidR="00DC3B44">
              <w:t xml:space="preserve"> engineer</w:t>
            </w:r>
            <w:r>
              <w:t>, I’ve spent a lot of time automating tests and analyzing data with python.</w:t>
            </w:r>
            <w:r w:rsidR="008B5DDA">
              <w:t xml:space="preserve">  </w:t>
            </w:r>
            <w:r w:rsidR="00AD11A0">
              <w:t xml:space="preserve">What I enjoy most </w:t>
            </w:r>
            <w:r w:rsidR="0074655A">
              <w:t xml:space="preserve">is continually </w:t>
            </w:r>
            <w:r w:rsidR="00904DEB">
              <w:t>expanding</w:t>
            </w:r>
            <w:r w:rsidR="0074655A">
              <w:t xml:space="preserve"> my knowledge of python</w:t>
            </w:r>
            <w:r w:rsidR="002F3016">
              <w:t xml:space="preserve"> and testing methodologies to increase testing throughput and the accuracy and precision of the data with automation.</w:t>
            </w:r>
            <w:r w:rsidR="00F0668E">
              <w:t xml:space="preserve">  </w:t>
            </w:r>
            <w:r w:rsidR="00F0668E">
              <w:t>Data is only</w:t>
            </w:r>
            <w:r w:rsidR="00F0668E">
              <w:t xml:space="preserve"> as</w:t>
            </w:r>
            <w:r w:rsidR="00F0668E">
              <w:t xml:space="preserve"> valuable </w:t>
            </w:r>
            <w:r w:rsidR="00F0668E">
              <w:t>as</w:t>
            </w:r>
            <w:r w:rsidR="00F0668E">
              <w:t xml:space="preserve"> the insights it brings to light and</w:t>
            </w:r>
            <w:r w:rsidR="002F3016">
              <w:t xml:space="preserve"> I excel at using the python </w:t>
            </w:r>
            <w:r w:rsidR="00F0668E">
              <w:t xml:space="preserve">data science software </w:t>
            </w:r>
            <w:r w:rsidR="002F3016">
              <w:t xml:space="preserve">ecosystem </w:t>
            </w:r>
            <w:r w:rsidR="00F0668E">
              <w:t xml:space="preserve">and tools such as Excel and Tableau </w:t>
            </w:r>
            <w:r w:rsidR="002F3016">
              <w:t xml:space="preserve">for </w:t>
            </w:r>
            <w:r w:rsidR="00F0668E">
              <w:t>data analysis,</w:t>
            </w:r>
            <w:r w:rsidR="002F3016">
              <w:t xml:space="preserve"> visualization</w:t>
            </w:r>
            <w:r w:rsidR="00F0668E">
              <w:t xml:space="preserve"> and storytelling</w:t>
            </w:r>
            <w:r w:rsidR="00EC5471">
              <w:t>.</w:t>
            </w:r>
          </w:p>
        </w:tc>
      </w:tr>
    </w:tbl>
    <w:p w:rsidR="004E01EB" w:rsidRPr="00CF1A49" w:rsidRDefault="00B54819" w:rsidP="003B4DB9">
      <w:pPr>
        <w:pStyle w:val="Heading1"/>
        <w:tabs>
          <w:tab w:val="center" w:pos="5400"/>
        </w:tabs>
      </w:pPr>
      <w:sdt>
        <w:sdtPr>
          <w:alias w:val="Experience:"/>
          <w:tag w:val="Experience:"/>
          <w:id w:val="-1983300934"/>
          <w:placeholder>
            <w:docPart w:val="A9C257FE6BC44C878E3F5A14315A8BA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  <w:r w:rsidR="003B4DB9">
        <w:tab/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CF1A49" w:rsidTr="00D66A52">
        <w:tc>
          <w:tcPr>
            <w:tcW w:w="9355" w:type="dxa"/>
          </w:tcPr>
          <w:p w:rsidR="001D0BF1" w:rsidRPr="00CF1A49" w:rsidRDefault="004579F0" w:rsidP="001D0BF1">
            <w:pPr>
              <w:pStyle w:val="Heading3"/>
              <w:contextualSpacing w:val="0"/>
              <w:outlineLvl w:val="2"/>
            </w:pPr>
            <w:r>
              <w:t>2017/04</w:t>
            </w:r>
            <w:r w:rsidR="001D0BF1" w:rsidRPr="00CF1A49">
              <w:t xml:space="preserve"> – </w:t>
            </w:r>
            <w:r>
              <w:t>Current</w:t>
            </w:r>
          </w:p>
          <w:p w:rsidR="001D0BF1" w:rsidRPr="00CF1A49" w:rsidRDefault="004579F0" w:rsidP="001D0BF1">
            <w:pPr>
              <w:pStyle w:val="Heading2"/>
              <w:contextualSpacing w:val="0"/>
              <w:outlineLvl w:val="1"/>
            </w:pPr>
            <w:r>
              <w:t>Hardware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Intel</w:t>
            </w:r>
          </w:p>
          <w:p w:rsidR="00DF2319" w:rsidRDefault="00DF2319" w:rsidP="00DF2319">
            <w:pPr>
              <w:contextualSpacing w:val="0"/>
            </w:pPr>
            <w:sdt>
              <w:sdtPr>
                <w:alias w:val="Divider dot:"/>
                <w:tag w:val="Divider dot:"/>
                <w:id w:val="1016347507"/>
                <w:placeholder>
                  <w:docPart w:val="8473C657CA104AB1B28D85330D4C45DD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Produce test plans for the thorough validation of Ethernet network cards.</w:t>
            </w:r>
          </w:p>
          <w:p w:rsidR="00DF2319" w:rsidRDefault="00DF2319" w:rsidP="00DF2319">
            <w:pPr>
              <w:contextualSpacing w:val="0"/>
            </w:pPr>
            <w:sdt>
              <w:sdtPr>
                <w:alias w:val="Divider dot:"/>
                <w:tag w:val="Divider dot:"/>
                <w:id w:val="1925446291"/>
                <w:placeholder>
                  <w:docPart w:val="B5FFCFA2D0F74338869AFBE037D6C9F1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Test network cards with a combination of custom automation and bench testing.</w:t>
            </w:r>
          </w:p>
          <w:p w:rsidR="001E3120" w:rsidRDefault="00DF2319" w:rsidP="00DF2319">
            <w:pPr>
              <w:contextualSpacing w:val="0"/>
            </w:pPr>
            <w:sdt>
              <w:sdtPr>
                <w:alias w:val="Divider dot:"/>
                <w:tag w:val="Divider dot:"/>
                <w:id w:val="-1932889187"/>
                <w:placeholder>
                  <w:docPart w:val="B744D1D9E28D4410980816390BD25850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Implement automation to the data analysis process with python and Excel.</w:t>
            </w:r>
          </w:p>
          <w:p w:rsidR="00C40BF1" w:rsidRDefault="00C40BF1" w:rsidP="00DF2319">
            <w:pPr>
              <w:contextualSpacing w:val="0"/>
            </w:pPr>
            <w:sdt>
              <w:sdtPr>
                <w:alias w:val="Divider dot:"/>
                <w:tag w:val="Divider dot:"/>
                <w:id w:val="-1546518370"/>
                <w:placeholder>
                  <w:docPart w:val="26E5C9DB7CB74AA197BCB9C8A81DB07D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Summarize test results with an electrical validation report.</w:t>
            </w:r>
          </w:p>
          <w:p w:rsidR="00E7778B" w:rsidRDefault="00E7778B" w:rsidP="00DF2319">
            <w:pPr>
              <w:contextualSpacing w:val="0"/>
            </w:pPr>
            <w:sdt>
              <w:sdtPr>
                <w:alias w:val="Divider dot:"/>
                <w:tag w:val="Divider dot:"/>
                <w:id w:val="-732539968"/>
                <w:placeholder>
                  <w:docPart w:val="5CDE04B015CF49A29A6158545A12E99A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Implement automation with python</w:t>
            </w:r>
            <w:r w:rsidR="003B0B60">
              <w:t xml:space="preserve">, </w:t>
            </w:r>
            <w:proofErr w:type="spellStart"/>
            <w:r w:rsidR="003B0B60">
              <w:t>Jupyter</w:t>
            </w:r>
            <w:proofErr w:type="spellEnd"/>
            <w:r w:rsidR="003B0B60">
              <w:t xml:space="preserve"> Lab and Pandas</w:t>
            </w:r>
            <w:r>
              <w:t xml:space="preserve"> to:</w:t>
            </w:r>
          </w:p>
          <w:p w:rsidR="00E7778B" w:rsidRDefault="00E7778B" w:rsidP="00E7778B">
            <w:pPr>
              <w:ind w:left="720"/>
              <w:contextualSpacing w:val="0"/>
            </w:pPr>
            <w:sdt>
              <w:sdtPr>
                <w:alias w:val="Divider dot:"/>
                <w:tag w:val="Divider dot:"/>
                <w:id w:val="-1123066525"/>
                <w:placeholder>
                  <w:docPart w:val="2B7BE042DE92453CA4ED6A2029FF486A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Organize data generated by testing in a way that is human readable to determine full test coverage according to the test plan.</w:t>
            </w:r>
          </w:p>
          <w:p w:rsidR="00C40BF1" w:rsidRPr="00CF1A49" w:rsidRDefault="00E7778B" w:rsidP="008048C0">
            <w:pPr>
              <w:ind w:left="720"/>
              <w:contextualSpacing w:val="0"/>
            </w:pPr>
            <w:sdt>
              <w:sdtPr>
                <w:alias w:val="Divider dot:"/>
                <w:tag w:val="Divider dot:"/>
                <w:id w:val="452683568"/>
                <w:placeholder>
                  <w:docPart w:val="2C168D0D36BB4EC180937863288BAA40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Produce waveforms and wavefo</w:t>
            </w:r>
            <w:r w:rsidR="008048C0">
              <w:t>rm analysis from the raw waveform test points.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80856" w:rsidP="00F61DF9">
            <w:pPr>
              <w:pStyle w:val="Heading3"/>
              <w:contextualSpacing w:val="0"/>
              <w:outlineLvl w:val="2"/>
            </w:pPr>
            <w:r>
              <w:t>2014/04</w:t>
            </w:r>
            <w:r w:rsidR="00F61DF9" w:rsidRPr="00CF1A49">
              <w:t xml:space="preserve"> – </w:t>
            </w:r>
            <w:r>
              <w:t>2014/11</w:t>
            </w:r>
          </w:p>
          <w:p w:rsidR="00F61DF9" w:rsidRPr="00C80856" w:rsidRDefault="00C80856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test engineer</w:t>
            </w:r>
            <w:r w:rsidR="00F61DF9" w:rsidRPr="00CF1A49">
              <w:t xml:space="preserve">, </w:t>
            </w:r>
            <w:r w:rsidRPr="00C80856">
              <w:rPr>
                <w:rStyle w:val="SubtleReference"/>
              </w:rPr>
              <w:t xml:space="preserve">Oxford Global Resources </w:t>
            </w:r>
            <w:sdt>
              <w:sdtPr>
                <w:rPr>
                  <w:rStyle w:val="SubtleReference"/>
                </w:rPr>
                <w:alias w:val="Divider dot:"/>
                <w:tag w:val="Divider dot:"/>
                <w:id w:val="1072087022"/>
                <w:placeholder>
                  <w:docPart w:val="C335AD46831A47E0B3E26144E0ED5767"/>
                </w:placeholder>
                <w:temporary/>
                <w:showingPlcHdr/>
                <w15:appearance w15:val="hidden"/>
              </w:sdtPr>
              <w:sdtEndPr>
                <w:rPr>
                  <w:rStyle w:val="SubtleReference"/>
                </w:rPr>
              </w:sdtEndPr>
              <w:sdtContent>
                <w:r w:rsidRPr="00C80856">
                  <w:rPr>
                    <w:rStyle w:val="SubtleReference"/>
                  </w:rPr>
                  <w:t>·</w:t>
                </w:r>
              </w:sdtContent>
            </w:sdt>
            <w:r w:rsidRPr="00C80856">
              <w:rPr>
                <w:rStyle w:val="SubtleReference"/>
              </w:rPr>
              <w:t xml:space="preserve"> Everest Consultants, Inc.</w:t>
            </w:r>
          </w:p>
          <w:p w:rsidR="00C40BF1" w:rsidRDefault="00C40BF1" w:rsidP="00F61DF9">
            <w:sdt>
              <w:sdtPr>
                <w:alias w:val="Divider dot:"/>
                <w:tag w:val="Divider dot:"/>
                <w:id w:val="1041715981"/>
                <w:placeholder>
                  <w:docPart w:val="D803914744424C6181CC491A802B1355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Automated functional verification of the Rohde &amp; Schwarz CMW500 with python.</w:t>
            </w:r>
          </w:p>
          <w:p w:rsidR="00C40BF1" w:rsidRDefault="00C40BF1" w:rsidP="00F61DF9">
            <w:sdt>
              <w:sdtPr>
                <w:alias w:val="Divider dot:"/>
                <w:tag w:val="Divider dot:"/>
                <w:id w:val="918447466"/>
                <w:placeholder>
                  <w:docPart w:val="E9E566F65E744686B4E747E2F5FAC1CE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Functional verification of HIDs, PIR sensors, cameras and NFC devices </w:t>
            </w:r>
            <w:r w:rsidR="00E7778B">
              <w:t>within Perceptive Pixel (aka Surface Hub).</w:t>
            </w:r>
          </w:p>
          <w:p w:rsidR="00E7778B" w:rsidRDefault="00C40BF1" w:rsidP="00F61DF9">
            <w:sdt>
              <w:sdtPr>
                <w:alias w:val="Divider dot:"/>
                <w:tag w:val="Divider dot:"/>
                <w:id w:val="-1448076089"/>
                <w:placeholder>
                  <w:docPart w:val="26B7388BBD3C477EB3B2AA52C02F7110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</w:t>
            </w:r>
            <w:r w:rsidR="00C80856">
              <w:t>Increase hardware and software test throughput by automation with Python</w:t>
            </w:r>
            <w:r w:rsidR="00E7778B">
              <w:t>.</w:t>
            </w:r>
          </w:p>
          <w:p w:rsidR="00F61DF9" w:rsidRDefault="00B54819" w:rsidP="00F61DF9">
            <w:sdt>
              <w:sdtPr>
                <w:alias w:val="Divider dot:"/>
                <w:tag w:val="Divider dot:"/>
                <w:id w:val="-1641254704"/>
                <w:placeholder>
                  <w:docPart w:val="2D880F6126C3423F87A9831E959FCA6A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C80856" w:rsidRPr="00C80856">
                  <w:rPr>
                    <w:color w:val="auto"/>
                  </w:rPr>
                  <w:t>·</w:t>
                </w:r>
              </w:sdtContent>
            </w:sdt>
            <w:r w:rsidR="00C80856">
              <w:t xml:space="preserve"> Data analysis with Python</w:t>
            </w:r>
            <w:r w:rsidR="00E7778B">
              <w:t>.</w:t>
            </w:r>
          </w:p>
        </w:tc>
      </w:tr>
      <w:tr w:rsidR="00C80856" w:rsidRPr="00CF1A49" w:rsidTr="00F61DF9">
        <w:tc>
          <w:tcPr>
            <w:tcW w:w="9355" w:type="dxa"/>
            <w:tcMar>
              <w:top w:w="216" w:type="dxa"/>
            </w:tcMar>
          </w:tcPr>
          <w:p w:rsidR="00C80856" w:rsidRPr="00CF1A49" w:rsidRDefault="000E24B7" w:rsidP="00C80856">
            <w:pPr>
              <w:pStyle w:val="Heading3"/>
              <w:contextualSpacing w:val="0"/>
              <w:outlineLvl w:val="2"/>
            </w:pPr>
            <w:r>
              <w:t>2013/11</w:t>
            </w:r>
            <w:r w:rsidR="00C80856" w:rsidRPr="00CF1A49">
              <w:t xml:space="preserve"> – </w:t>
            </w:r>
            <w:r>
              <w:t>2014/04</w:t>
            </w:r>
          </w:p>
          <w:p w:rsidR="00C80856" w:rsidRPr="00C80856" w:rsidRDefault="000E24B7" w:rsidP="00C80856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rf </w:t>
            </w:r>
            <w:r w:rsidR="00C80856">
              <w:t>test engineer</w:t>
            </w:r>
            <w:r w:rsidR="00C80856" w:rsidRPr="00CF1A49">
              <w:t xml:space="preserve">, </w:t>
            </w:r>
            <w:r>
              <w:rPr>
                <w:rStyle w:val="SubtleReference"/>
              </w:rPr>
              <w:t>summit semiconductor</w:t>
            </w:r>
          </w:p>
          <w:p w:rsidR="00DF2319" w:rsidRDefault="00DF2319" w:rsidP="00DF2319">
            <w:sdt>
              <w:sdtPr>
                <w:alias w:val="Divider dot:"/>
                <w:tag w:val="Divider dot:"/>
                <w:id w:val="1684393099"/>
                <w:placeholder>
                  <w:docPart w:val="1392FC19363A4B99BC91603A4986278C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Implemented a</w:t>
            </w:r>
            <w:r w:rsidR="005606F0">
              <w:t xml:space="preserve">utomation with </w:t>
            </w:r>
            <w:r>
              <w:t>p</w:t>
            </w:r>
            <w:r w:rsidR="005606F0">
              <w:t>ython scripting</w:t>
            </w:r>
            <w:r>
              <w:t>, which</w:t>
            </w:r>
            <w:r w:rsidR="005606F0">
              <w:t xml:space="preserve"> i</w:t>
            </w:r>
            <w:r w:rsidR="00C80856">
              <w:t>ncrease</w:t>
            </w:r>
            <w:r w:rsidR="005606F0">
              <w:t>d</w:t>
            </w:r>
            <w:r w:rsidR="000E24B7">
              <w:t xml:space="preserve"> hardware test throughput </w:t>
            </w:r>
            <w:r w:rsidR="005606F0">
              <w:t>of wireless transmitter (RF) gain control</w:t>
            </w:r>
            <w:r w:rsidR="000E24B7" w:rsidRPr="00CF1A49">
              <w:t xml:space="preserve"> </w:t>
            </w:r>
            <w:r w:rsidR="005606F0">
              <w:t>characterization.  Increased data allowed for the modeling of the device with linear regression</w:t>
            </w:r>
            <w:r>
              <w:t>.</w:t>
            </w:r>
          </w:p>
          <w:p w:rsidR="00C80856" w:rsidRDefault="00DF2319" w:rsidP="00DF2319">
            <w:sdt>
              <w:sdtPr>
                <w:alias w:val="Divider dot:"/>
                <w:tag w:val="Divider dot:"/>
                <w:id w:val="1964223708"/>
                <w:placeholder>
                  <w:docPart w:val="6C96C9473C1B4C6CBD93D88EEE120CAE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</w:t>
            </w:r>
            <w:r w:rsidR="000E24B7">
              <w:t xml:space="preserve">Data analysis </w:t>
            </w:r>
            <w:r w:rsidR="00917C65">
              <w:t xml:space="preserve">was implemented </w:t>
            </w:r>
            <w:r w:rsidR="000E24B7">
              <w:t>with Python</w:t>
            </w:r>
            <w:r w:rsidR="00917C65">
              <w:t xml:space="preserve"> and Excel.</w:t>
            </w:r>
          </w:p>
        </w:tc>
      </w:tr>
      <w:tr w:rsidR="00C80856" w:rsidRPr="00CF1A49" w:rsidTr="00F61DF9">
        <w:tc>
          <w:tcPr>
            <w:tcW w:w="9355" w:type="dxa"/>
            <w:tcMar>
              <w:top w:w="216" w:type="dxa"/>
            </w:tcMar>
          </w:tcPr>
          <w:p w:rsidR="00C80856" w:rsidRPr="00CF1A49" w:rsidRDefault="000E24B7" w:rsidP="00C80856">
            <w:pPr>
              <w:pStyle w:val="Heading3"/>
              <w:contextualSpacing w:val="0"/>
              <w:outlineLvl w:val="2"/>
            </w:pPr>
            <w:r>
              <w:t>2012/10</w:t>
            </w:r>
            <w:r w:rsidR="00C80856" w:rsidRPr="00CF1A49">
              <w:t xml:space="preserve"> – </w:t>
            </w:r>
            <w:r>
              <w:t>2013/06</w:t>
            </w:r>
          </w:p>
          <w:p w:rsidR="00C80856" w:rsidRPr="00C80856" w:rsidRDefault="000E24B7" w:rsidP="00C80856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signal integrity</w:t>
            </w:r>
            <w:r w:rsidR="00C80856">
              <w:t xml:space="preserve"> engineer</w:t>
            </w:r>
            <w:r w:rsidR="00C80856" w:rsidRPr="00CF1A49">
              <w:t xml:space="preserve">, </w:t>
            </w:r>
            <w:r>
              <w:rPr>
                <w:rStyle w:val="SubtleReference"/>
              </w:rPr>
              <w:t>intel</w:t>
            </w:r>
          </w:p>
          <w:p w:rsidR="00C71859" w:rsidRDefault="00C71859" w:rsidP="000E24B7">
            <w:sdt>
              <w:sdtPr>
                <w:alias w:val="Divider dot:"/>
                <w:tag w:val="Divider dot:"/>
                <w:id w:val="1283618561"/>
                <w:placeholder>
                  <w:docPart w:val="DD50FCC8E35445F38C140F9F87612BD7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</w:t>
            </w:r>
            <w:r>
              <w:t>Implemented new signal integrity test automation with python to:</w:t>
            </w:r>
          </w:p>
          <w:p w:rsidR="00C71859" w:rsidRDefault="00C71859" w:rsidP="00C71859">
            <w:pPr>
              <w:ind w:left="720"/>
            </w:pPr>
            <w:sdt>
              <w:sdtPr>
                <w:alias w:val="Divider dot:"/>
                <w:tag w:val="Divider dot:"/>
                <w:id w:val="-504278728"/>
                <w:placeholder>
                  <w:docPart w:val="3F54088698F2413CAAF719948EB8E829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Control and synchronize thermal controller, noise generator, oscilloscope, 72 port RF switch, voltage controller, BERT scope and device under test to characterize Intel CPU</w:t>
            </w:r>
          </w:p>
          <w:p w:rsidR="00C71859" w:rsidRDefault="00C71859" w:rsidP="00C71859">
            <w:pPr>
              <w:ind w:left="720"/>
            </w:pPr>
            <w:sdt>
              <w:sdtPr>
                <w:alias w:val="Divider dot:"/>
                <w:tag w:val="Divider dot:"/>
                <w:id w:val="1331480626"/>
                <w:placeholder>
                  <w:docPart w:val="DD3F2615832645E9A37C501B701D1C10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Reduced a 20 minute manual test process to 3 minutes.</w:t>
            </w:r>
          </w:p>
          <w:p w:rsidR="00C71859" w:rsidRDefault="00C71859" w:rsidP="00C71859">
            <w:pPr>
              <w:ind w:left="720"/>
            </w:pPr>
            <w:sdt>
              <w:sdtPr>
                <w:alias w:val="Divider dot:"/>
                <w:tag w:val="Divider dot:"/>
                <w:id w:val="-790667845"/>
                <w:placeholder>
                  <w:docPart w:val="8CC3FFE0EB11432387D038F5C73219E5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</w:t>
            </w:r>
            <w:r w:rsidR="001B4807">
              <w:t>I</w:t>
            </w:r>
            <w:r>
              <w:t>ncrease to the stability of the automation software</w:t>
            </w:r>
            <w:r w:rsidR="008A0C59">
              <w:t>, was able to reduce the BER testing by up to 4 days.</w:t>
            </w:r>
          </w:p>
          <w:p w:rsidR="00C71859" w:rsidRDefault="00C71859" w:rsidP="000E24B7">
            <w:sdt>
              <w:sdtPr>
                <w:alias w:val="Divider dot:"/>
                <w:tag w:val="Divider dot:"/>
                <w:id w:val="1447587901"/>
                <w:placeholder>
                  <w:docPart w:val="D250E033DB8446B78ED060E80528D524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</w:t>
            </w:r>
            <w:r w:rsidR="000E24B7">
              <w:t>Increase hardware test throughput by automation with Python</w:t>
            </w:r>
            <w:r>
              <w:t>.</w:t>
            </w:r>
          </w:p>
          <w:p w:rsidR="00C80856" w:rsidRDefault="00B54819" w:rsidP="000E24B7">
            <w:sdt>
              <w:sdtPr>
                <w:alias w:val="Divider dot:"/>
                <w:tag w:val="Divider dot:"/>
                <w:id w:val="-223449934"/>
                <w:placeholder>
                  <w:docPart w:val="8A15F1BA485044BFB9E63EFCD3031BF3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0E24B7" w:rsidRPr="00C80856">
                  <w:rPr>
                    <w:color w:val="auto"/>
                  </w:rPr>
                  <w:t>·</w:t>
                </w:r>
              </w:sdtContent>
            </w:sdt>
            <w:r w:rsidR="000E24B7">
              <w:t xml:space="preserve"> Data analysis with Python</w:t>
            </w:r>
            <w:r w:rsidR="00C71859">
              <w:t xml:space="preserve"> and Excel</w:t>
            </w:r>
          </w:p>
        </w:tc>
      </w:tr>
    </w:tbl>
    <w:sdt>
      <w:sdtPr>
        <w:alias w:val="Education:"/>
        <w:tag w:val="Education:"/>
        <w:id w:val="-1908763273"/>
        <w:placeholder>
          <w:docPart w:val="E90A3790DFEA4B95BBB9760AD5B25BBD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CF1A49" w:rsidTr="00D66A52">
        <w:tc>
          <w:tcPr>
            <w:tcW w:w="9355" w:type="dxa"/>
          </w:tcPr>
          <w:p w:rsidR="007538DC" w:rsidRPr="00CF1A49" w:rsidRDefault="004579F0" w:rsidP="004579F0">
            <w:pPr>
              <w:pStyle w:val="Heading2"/>
              <w:contextualSpacing w:val="0"/>
              <w:outlineLvl w:val="1"/>
            </w:pPr>
            <w:r>
              <w:t>bachelor of science electrical engineering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portland state university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AE2727" w:rsidRDefault="00AE2727" w:rsidP="00F61DF9">
            <w:pPr>
              <w:pStyle w:val="Heading3"/>
              <w:contextualSpacing w:val="0"/>
              <w:outlineLvl w:val="2"/>
            </w:pPr>
            <w:r>
              <w:t>in progress</w:t>
            </w:r>
            <w:r w:rsidR="000E24B7">
              <w:t xml:space="preserve"> </w:t>
            </w:r>
            <w:sdt>
              <w:sdtPr>
                <w:alias w:val="Divider dot:"/>
                <w:tag w:val="Divider dot:"/>
                <w:id w:val="1855687081"/>
                <w:placeholder>
                  <w:docPart w:val="348FA49B5C814CA882D6B61EAC0AAA7D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0E24B7" w:rsidRPr="00C80856">
                  <w:rPr>
                    <w:color w:val="auto"/>
                  </w:rPr>
                  <w:t>·</w:t>
                </w:r>
              </w:sdtContent>
            </w:sdt>
            <w:r w:rsidR="000E24B7">
              <w:t xml:space="preserve"> </w:t>
            </w:r>
            <w:r w:rsidR="000E24B7" w:rsidRPr="000E24B7">
              <w:rPr>
                <w:rStyle w:val="SubtleReference"/>
              </w:rPr>
              <w:t>UDacity</w:t>
            </w:r>
          </w:p>
          <w:p w:rsidR="00AE2727" w:rsidRDefault="00AE2727" w:rsidP="000E24B7">
            <w:pPr>
              <w:pStyle w:val="Heading2"/>
              <w:outlineLvl w:val="1"/>
            </w:pPr>
            <w:r w:rsidRPr="000E24B7">
              <w:t>Data analyst nanodegree</w:t>
            </w:r>
          </w:p>
          <w:p w:rsidR="001B4807" w:rsidRDefault="001B4807" w:rsidP="001B4807">
            <w:pPr>
              <w:pStyle w:val="Heading3"/>
              <w:contextualSpacing w:val="0"/>
              <w:outlineLvl w:val="2"/>
            </w:pPr>
            <w:r>
              <w:t>june</w:t>
            </w:r>
            <w:r>
              <w:t xml:space="preserve"> 2018 </w:t>
            </w:r>
            <w:sdt>
              <w:sdtPr>
                <w:alias w:val="Divider dot:"/>
                <w:tag w:val="Divider dot:"/>
                <w:id w:val="252333724"/>
                <w:placeholder>
                  <w:docPart w:val="C1C03BB64F2D47B59DEF9E9F4FA96723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</w:t>
            </w:r>
            <w:r>
              <w:rPr>
                <w:rStyle w:val="SubtleReference"/>
              </w:rPr>
              <w:t>DATACAMP</w:t>
            </w:r>
          </w:p>
          <w:p w:rsidR="001B4807" w:rsidRPr="000E24B7" w:rsidRDefault="001B4807" w:rsidP="001B4807">
            <w:pPr>
              <w:pStyle w:val="Heading2"/>
              <w:outlineLvl w:val="1"/>
            </w:pPr>
            <w:r>
              <w:t>pYTHON DATA SCIENCE TOOLBOX (PART 1 &amp; 2)</w:t>
            </w:r>
            <w:r w:rsidRPr="000E24B7">
              <w:t xml:space="preserve"> </w:t>
            </w:r>
            <w:sdt>
              <w:sdtPr>
                <w:alias w:val="Divider dot:"/>
                <w:tag w:val="Divider dot:"/>
                <w:id w:val="-469668602"/>
                <w:placeholder>
                  <w:docPart w:val="084BB7B259554BD6851EA5C18F49BE55"/>
                </w:placeholder>
                <w:temporary/>
                <w:showingPlcHdr/>
                <w15:appearance w15:val="hidden"/>
              </w:sdtPr>
              <w:sdtContent>
                <w:r w:rsidRPr="000E24B7">
                  <w:t>·</w:t>
                </w:r>
              </w:sdtContent>
            </w:sdt>
            <w:r>
              <w:t xml:space="preserve"> iNTRO TO PYTHON FOR DATA SCIENCE</w:t>
            </w:r>
            <w:r w:rsidRPr="000E24B7">
              <w:t xml:space="preserve"> </w:t>
            </w:r>
            <w:sdt>
              <w:sdtPr>
                <w:alias w:val="Divider dot:"/>
                <w:tag w:val="Divider dot:"/>
                <w:id w:val="1631286188"/>
                <w:placeholder>
                  <w:docPart w:val="F7DBF78F40E042D78E5C73358D53AB63"/>
                </w:placeholder>
                <w:temporary/>
                <w:showingPlcHdr/>
                <w15:appearance w15:val="hidden"/>
              </w:sdtPr>
              <w:sdtContent>
                <w:r w:rsidRPr="000E24B7">
                  <w:t>·</w:t>
                </w:r>
              </w:sdtContent>
            </w:sdt>
            <w:r>
              <w:t xml:space="preserve"> INTERMEDIATE PYTHON FOR DATA SCIENCE</w:t>
            </w:r>
            <w:r w:rsidRPr="000E24B7">
              <w:t xml:space="preserve"> </w:t>
            </w:r>
            <w:sdt>
              <w:sdtPr>
                <w:alias w:val="Divider dot:"/>
                <w:tag w:val="Divider dot:"/>
                <w:id w:val="992758116"/>
                <w:placeholder>
                  <w:docPart w:val="24355C7411294F46881B569841B2E1A1"/>
                </w:placeholder>
                <w:temporary/>
                <w:showingPlcHdr/>
                <w15:appearance w15:val="hidden"/>
              </w:sdtPr>
              <w:sdtContent>
                <w:r w:rsidRPr="000E24B7">
                  <w:t>·</w:t>
                </w:r>
              </w:sdtContent>
            </w:sdt>
            <w:r>
              <w:t xml:space="preserve"> IMPORTING DATA IN pYTHON (PART 1 &amp; 2)</w:t>
            </w:r>
          </w:p>
          <w:p w:rsidR="00E44CE1" w:rsidRDefault="00E44CE1" w:rsidP="00E44CE1">
            <w:pPr>
              <w:pStyle w:val="Heading3"/>
              <w:contextualSpacing w:val="0"/>
              <w:outlineLvl w:val="2"/>
            </w:pPr>
            <w:r>
              <w:t xml:space="preserve">April 2018 </w:t>
            </w:r>
            <w:sdt>
              <w:sdtPr>
                <w:alias w:val="Divider dot:"/>
                <w:tag w:val="Divider dot:"/>
                <w:id w:val="1285775287"/>
                <w:placeholder>
                  <w:docPart w:val="A20309A9DC2A413D80F42EF503DF8661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C80856">
                  <w:rPr>
                    <w:color w:val="auto"/>
                  </w:rPr>
                  <w:t>·</w:t>
                </w:r>
              </w:sdtContent>
            </w:sdt>
            <w:r>
              <w:t xml:space="preserve"> </w:t>
            </w:r>
            <w:r>
              <w:rPr>
                <w:rStyle w:val="SubtleReference"/>
              </w:rPr>
              <w:t>Coursera</w:t>
            </w:r>
          </w:p>
          <w:p w:rsidR="00E44CE1" w:rsidRPr="000E24B7" w:rsidRDefault="00E44CE1" w:rsidP="000E24B7">
            <w:pPr>
              <w:pStyle w:val="Heading2"/>
              <w:outlineLvl w:val="1"/>
            </w:pPr>
            <w:r>
              <w:t>Machine Learning</w:t>
            </w:r>
          </w:p>
          <w:p w:rsidR="00F61DF9" w:rsidRPr="00CF1A49" w:rsidRDefault="004579F0" w:rsidP="00F61DF9">
            <w:pPr>
              <w:pStyle w:val="Heading3"/>
              <w:contextualSpacing w:val="0"/>
              <w:outlineLvl w:val="2"/>
            </w:pPr>
            <w:r>
              <w:t>july</w:t>
            </w:r>
            <w:r w:rsidR="00F61DF9" w:rsidRPr="00CF1A49">
              <w:t xml:space="preserve"> </w:t>
            </w:r>
            <w:r>
              <w:t>2017</w:t>
            </w:r>
            <w:r w:rsidR="000E24B7">
              <w:t xml:space="preserve"> </w:t>
            </w:r>
            <w:sdt>
              <w:sdtPr>
                <w:alias w:val="Divider dot:"/>
                <w:tag w:val="Divider dot:"/>
                <w:id w:val="1273284330"/>
                <w:placeholder>
                  <w:docPart w:val="240CD5071713483AB3A609B5F3589CEF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0E24B7" w:rsidRPr="00C80856">
                  <w:rPr>
                    <w:color w:val="auto"/>
                  </w:rPr>
                  <w:t>·</w:t>
                </w:r>
              </w:sdtContent>
            </w:sdt>
            <w:r w:rsidR="000E24B7">
              <w:t xml:space="preserve"> </w:t>
            </w:r>
            <w:r w:rsidR="000E24B7" w:rsidRPr="000E24B7">
              <w:rPr>
                <w:rStyle w:val="SubtleReference"/>
              </w:rPr>
              <w:t>edx</w:t>
            </w:r>
          </w:p>
          <w:p w:rsidR="00F61DF9" w:rsidRPr="000E24B7" w:rsidRDefault="004579F0" w:rsidP="000E24B7">
            <w:pPr>
              <w:pStyle w:val="Heading2"/>
              <w:outlineLvl w:val="1"/>
              <w:rPr>
                <w:rStyle w:val="SubtleReference"/>
                <w:b/>
                <w:smallCaps w:val="0"/>
                <w:color w:val="1D824C" w:themeColor="accent1"/>
              </w:rPr>
            </w:pPr>
            <w:r w:rsidRPr="000E24B7">
              <w:t>DAT206x: Analyzing and Visualizing Data with Excel</w:t>
            </w:r>
          </w:p>
          <w:p w:rsidR="004579F0" w:rsidRPr="00CF1A49" w:rsidRDefault="000241C3" w:rsidP="004579F0">
            <w:pPr>
              <w:pStyle w:val="Heading3"/>
              <w:contextualSpacing w:val="0"/>
              <w:outlineLvl w:val="2"/>
            </w:pPr>
            <w:r>
              <w:t xml:space="preserve">sep - </w:t>
            </w:r>
            <w:r w:rsidR="004579F0">
              <w:t>dec</w:t>
            </w:r>
            <w:r w:rsidR="004579F0" w:rsidRPr="00CF1A49">
              <w:t xml:space="preserve"> </w:t>
            </w:r>
            <w:r w:rsidR="004579F0">
              <w:t>2015</w:t>
            </w:r>
            <w:r w:rsidR="000E24B7">
              <w:t xml:space="preserve"> </w:t>
            </w:r>
            <w:sdt>
              <w:sdtPr>
                <w:alias w:val="Divider dot:"/>
                <w:tag w:val="Divider dot:"/>
                <w:id w:val="1345748028"/>
                <w:placeholder>
                  <w:docPart w:val="4F173B613176476E82E80C598336F780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0E24B7" w:rsidRPr="00C80856">
                  <w:rPr>
                    <w:color w:val="auto"/>
                  </w:rPr>
                  <w:t>·</w:t>
                </w:r>
              </w:sdtContent>
            </w:sdt>
            <w:r w:rsidR="000E24B7">
              <w:t xml:space="preserve"> </w:t>
            </w:r>
            <w:r w:rsidR="000E24B7" w:rsidRPr="000E24B7">
              <w:rPr>
                <w:rStyle w:val="SubtleReference"/>
              </w:rPr>
              <w:t>coursera</w:t>
            </w:r>
          </w:p>
          <w:p w:rsidR="004579F0" w:rsidRPr="000E24B7" w:rsidRDefault="004579F0" w:rsidP="000E24B7">
            <w:pPr>
              <w:pStyle w:val="Heading2"/>
              <w:outlineLvl w:val="1"/>
            </w:pPr>
            <w:r w:rsidRPr="000E24B7">
              <w:t>Using Databases with Python</w:t>
            </w:r>
            <w:r w:rsidR="000E24B7" w:rsidRPr="000E24B7">
              <w:t xml:space="preserve"> </w:t>
            </w:r>
            <w:sdt>
              <w:sdtPr>
                <w:alias w:val="Divider dot:"/>
                <w:tag w:val="Divider dot:"/>
                <w:id w:val="826176701"/>
                <w:placeholder>
                  <w:docPart w:val="B74AD04347C34FA0A8FBAB0334F36D2A"/>
                </w:placeholder>
                <w:temporary/>
                <w:showingPlcHdr/>
                <w15:appearance w15:val="hidden"/>
              </w:sdtPr>
              <w:sdtEndPr/>
              <w:sdtContent>
                <w:r w:rsidR="000E24B7" w:rsidRPr="000E24B7">
                  <w:t>·</w:t>
                </w:r>
              </w:sdtContent>
            </w:sdt>
            <w:r w:rsidR="000E24B7" w:rsidRPr="000E24B7">
              <w:t xml:space="preserve"> </w:t>
            </w:r>
            <w:r w:rsidRPr="000E24B7">
              <w:t>Using Python to Access Web Data</w:t>
            </w:r>
            <w:r w:rsidR="000E24B7" w:rsidRPr="000E24B7">
              <w:t xml:space="preserve"> </w:t>
            </w:r>
            <w:sdt>
              <w:sdtPr>
                <w:alias w:val="Divider dot:"/>
                <w:tag w:val="Divider dot:"/>
                <w:id w:val="-964804134"/>
                <w:placeholder>
                  <w:docPart w:val="1070E294B6D8431BA2ADFE4CE8324E3F"/>
                </w:placeholder>
                <w:temporary/>
                <w:showingPlcHdr/>
                <w15:appearance w15:val="hidden"/>
              </w:sdtPr>
              <w:sdtEndPr/>
              <w:sdtContent>
                <w:r w:rsidR="000E24B7" w:rsidRPr="000E24B7">
                  <w:t>·</w:t>
                </w:r>
              </w:sdtContent>
            </w:sdt>
            <w:r w:rsidR="000E24B7" w:rsidRPr="000E24B7">
              <w:t xml:space="preserve"> </w:t>
            </w:r>
            <w:r w:rsidRPr="000E24B7">
              <w:t>Programming for Everybody (Getting Started with Python)</w:t>
            </w:r>
            <w:r w:rsidR="000E24B7" w:rsidRPr="000E24B7">
              <w:t xml:space="preserve"> </w:t>
            </w:r>
            <w:sdt>
              <w:sdtPr>
                <w:alias w:val="Divider dot:"/>
                <w:tag w:val="Divider dot:"/>
                <w:id w:val="262117970"/>
                <w:placeholder>
                  <w:docPart w:val="6AD2655DF5094B2DBFB2B7D59948A168"/>
                </w:placeholder>
                <w:temporary/>
                <w:showingPlcHdr/>
                <w15:appearance w15:val="hidden"/>
              </w:sdtPr>
              <w:sdtEndPr/>
              <w:sdtContent>
                <w:r w:rsidR="000E24B7" w:rsidRPr="000E24B7">
                  <w:t>·</w:t>
                </w:r>
              </w:sdtContent>
            </w:sdt>
            <w:r w:rsidR="000E24B7" w:rsidRPr="000E24B7">
              <w:t xml:space="preserve"> p</w:t>
            </w:r>
            <w:r w:rsidRPr="000E24B7">
              <w:t>ython Data Structures</w:t>
            </w:r>
          </w:p>
        </w:tc>
      </w:tr>
    </w:tbl>
    <w:sdt>
      <w:sdtPr>
        <w:alias w:val="Skills:"/>
        <w:tag w:val="Skills:"/>
        <w:id w:val="-1392877668"/>
        <w:placeholder>
          <w:docPart w:val="1B456C1B49D24593B9F8E06DDB4F0A26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:rsidTr="003B4DB9">
        <w:tc>
          <w:tcPr>
            <w:tcW w:w="5400" w:type="dxa"/>
          </w:tcPr>
          <w:p w:rsidR="001E3120" w:rsidRPr="006E1507" w:rsidRDefault="000241C3" w:rsidP="006E1507">
            <w:pPr>
              <w:pStyle w:val="ListBullet"/>
              <w:contextualSpacing w:val="0"/>
            </w:pPr>
            <w:r>
              <w:t>Data Analysis</w:t>
            </w:r>
          </w:p>
          <w:p w:rsidR="001F4E6D" w:rsidRDefault="000241C3" w:rsidP="006E1507">
            <w:pPr>
              <w:pStyle w:val="ListBullet"/>
              <w:contextualSpacing w:val="0"/>
            </w:pPr>
            <w:r>
              <w:t>Python</w:t>
            </w:r>
            <w:r w:rsidR="003B4DB9">
              <w:t xml:space="preserve"> </w:t>
            </w:r>
            <w:sdt>
              <w:sdtPr>
                <w:alias w:val="Divider dot:"/>
                <w:tag w:val="Divider dot:"/>
                <w:id w:val="1917816523"/>
                <w:placeholder>
                  <w:docPart w:val="E62DC5BC7F1C48E29A12C1D2A84D027A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3B4DB9" w:rsidRPr="000241C3">
                  <w:rPr>
                    <w:color w:val="auto"/>
                  </w:rPr>
                  <w:t>·</w:t>
                </w:r>
              </w:sdtContent>
            </w:sdt>
            <w:r w:rsidR="003B4DB9">
              <w:t xml:space="preserve"> R</w:t>
            </w:r>
          </w:p>
          <w:p w:rsidR="000241C3" w:rsidRDefault="000241C3" w:rsidP="006E1507">
            <w:pPr>
              <w:pStyle w:val="ListBullet"/>
              <w:contextualSpacing w:val="0"/>
            </w:pPr>
            <w:proofErr w:type="spellStart"/>
            <w:r>
              <w:t>Jupyter</w:t>
            </w:r>
            <w:proofErr w:type="spellEnd"/>
            <w:r>
              <w:t xml:space="preserve"> </w:t>
            </w:r>
            <w:r w:rsidR="00917C65">
              <w:t>Lab</w:t>
            </w:r>
            <w:r w:rsidR="00BC1E8F">
              <w:t xml:space="preserve"> –</w:t>
            </w:r>
            <w:r w:rsidR="00D55374">
              <w:t xml:space="preserve"> Pandas </w:t>
            </w:r>
            <w:sdt>
              <w:sdtPr>
                <w:alias w:val="Divider dot:"/>
                <w:tag w:val="Divider dot:"/>
                <w:id w:val="-1835441665"/>
                <w:placeholder>
                  <w:docPart w:val="8C41E61A722A43F0B1618FA0211BE493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D55374" w:rsidRPr="00D55374">
                  <w:rPr>
                    <w:color w:val="auto"/>
                  </w:rPr>
                  <w:t>·</w:t>
                </w:r>
              </w:sdtContent>
            </w:sdt>
            <w:r w:rsidR="00D55374" w:rsidRPr="00D55374">
              <w:rPr>
                <w:color w:val="auto"/>
              </w:rPr>
              <w:t xml:space="preserve"> </w:t>
            </w:r>
            <w:proofErr w:type="spellStart"/>
            <w:r w:rsidR="00BC1E8F">
              <w:t>Matplotlib</w:t>
            </w:r>
            <w:proofErr w:type="spellEnd"/>
          </w:p>
          <w:p w:rsidR="00F0668E" w:rsidRDefault="00F0668E" w:rsidP="006E1507">
            <w:pPr>
              <w:pStyle w:val="ListBullet"/>
              <w:contextualSpacing w:val="0"/>
            </w:pPr>
            <w:r>
              <w:t>Data Visualization</w:t>
            </w:r>
          </w:p>
          <w:p w:rsidR="00D55374" w:rsidRDefault="00D55374" w:rsidP="006E1507">
            <w:pPr>
              <w:pStyle w:val="ListBullet"/>
              <w:contextualSpacing w:val="0"/>
            </w:pPr>
            <w:r>
              <w:t>JetBrains PyCharm</w:t>
            </w:r>
          </w:p>
          <w:p w:rsidR="0020524F" w:rsidRDefault="0020524F" w:rsidP="0020524F">
            <w:pPr>
              <w:pStyle w:val="ListBullet"/>
              <w:contextualSpacing w:val="0"/>
            </w:pPr>
            <w:r>
              <w:t>Tableau</w:t>
            </w:r>
          </w:p>
          <w:p w:rsidR="00917C65" w:rsidRDefault="00917C65" w:rsidP="0020524F">
            <w:pPr>
              <w:pStyle w:val="ListBullet"/>
              <w:contextualSpacing w:val="0"/>
            </w:pPr>
            <w:r>
              <w:t>Electronic Hardware Testing</w:t>
            </w:r>
          </w:p>
          <w:p w:rsidR="00917C65" w:rsidRDefault="00917C65" w:rsidP="00917C65">
            <w:pPr>
              <w:pStyle w:val="ListBullet"/>
              <w:contextualSpacing w:val="0"/>
            </w:pPr>
            <w:r>
              <w:t>Electronic Device Characterization</w:t>
            </w:r>
          </w:p>
          <w:p w:rsidR="00917C65" w:rsidRPr="006E1507" w:rsidRDefault="00917C65" w:rsidP="00917C65">
            <w:pPr>
              <w:pStyle w:val="ListBullet"/>
              <w:contextualSpacing w:val="0"/>
            </w:pPr>
            <w:r>
              <w:t>Signal Integrity</w:t>
            </w:r>
            <w:r w:rsidR="001B4807">
              <w:t xml:space="preserve"> Testing</w:t>
            </w:r>
          </w:p>
        </w:tc>
        <w:tc>
          <w:tcPr>
            <w:tcW w:w="5400" w:type="dxa"/>
            <w:tcMar>
              <w:left w:w="360" w:type="dxa"/>
            </w:tcMar>
          </w:tcPr>
          <w:p w:rsidR="003A0632" w:rsidRPr="006E1507" w:rsidRDefault="000241C3" w:rsidP="006E1507">
            <w:pPr>
              <w:pStyle w:val="ListBullet"/>
              <w:contextualSpacing w:val="0"/>
            </w:pPr>
            <w:r>
              <w:t xml:space="preserve">Excel – Power Query </w:t>
            </w:r>
            <w:sdt>
              <w:sdtPr>
                <w:alias w:val="Divider dot:"/>
                <w:tag w:val="Divider dot:"/>
                <w:id w:val="-252743787"/>
                <w:placeholder>
                  <w:docPart w:val="8FAFF6F2D63F48DC95BABD51E8BA6527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0241C3">
                  <w:rPr>
                    <w:color w:val="auto"/>
                  </w:rPr>
                  <w:t>·</w:t>
                </w:r>
              </w:sdtContent>
            </w:sdt>
            <w:r>
              <w:t xml:space="preserve"> Power Pivot</w:t>
            </w:r>
          </w:p>
          <w:p w:rsidR="001E3120" w:rsidRDefault="004A14A3" w:rsidP="006E1507">
            <w:pPr>
              <w:pStyle w:val="ListBullet"/>
              <w:contextualSpacing w:val="0"/>
            </w:pPr>
            <w:r>
              <w:t xml:space="preserve">SQL </w:t>
            </w:r>
            <w:sdt>
              <w:sdtPr>
                <w:alias w:val="Divider dot:"/>
                <w:tag w:val="Divider dot:"/>
                <w:id w:val="123668688"/>
                <w:placeholder>
                  <w:docPart w:val="276F52B2F54641ACA2A0C080743F7A85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0241C3">
                  <w:rPr>
                    <w:color w:val="auto"/>
                  </w:rPr>
                  <w:t>·</w:t>
                </w:r>
              </w:sdtContent>
            </w:sdt>
            <w:r>
              <w:t xml:space="preserve"> </w:t>
            </w:r>
            <w:r w:rsidR="000241C3">
              <w:t>mySQL</w:t>
            </w:r>
            <w:r>
              <w:t xml:space="preserve"> </w:t>
            </w:r>
            <w:sdt>
              <w:sdtPr>
                <w:alias w:val="Divider dot:"/>
                <w:tag w:val="Divider dot:"/>
                <w:id w:val="-243717358"/>
                <w:placeholder>
                  <w:docPart w:val="D334EC2ECC6148BFBBCFE53345B77ACF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0241C3">
                  <w:rPr>
                    <w:color w:val="auto"/>
                  </w:rPr>
                  <w:t>·</w:t>
                </w:r>
              </w:sdtContent>
            </w:sdt>
            <w:r>
              <w:t xml:space="preserve"> ETL</w:t>
            </w:r>
          </w:p>
          <w:p w:rsidR="000241C3" w:rsidRDefault="000241C3" w:rsidP="006E1507">
            <w:pPr>
              <w:pStyle w:val="ListBullet"/>
              <w:contextualSpacing w:val="0"/>
            </w:pPr>
            <w:r>
              <w:t>Statistics</w:t>
            </w:r>
            <w:r w:rsidR="00F0668E">
              <w:t xml:space="preserve"> </w:t>
            </w:r>
            <w:sdt>
              <w:sdtPr>
                <w:alias w:val="Divider dot:"/>
                <w:tag w:val="Divider dot:"/>
                <w:id w:val="-1180420351"/>
                <w:placeholder>
                  <w:docPart w:val="34E1C2895D7B4891884DBC8AEC2DD640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F0668E" w:rsidRPr="000241C3">
                  <w:rPr>
                    <w:color w:val="auto"/>
                  </w:rPr>
                  <w:t>·</w:t>
                </w:r>
              </w:sdtContent>
            </w:sdt>
            <w:r w:rsidR="00F0668E">
              <w:t xml:space="preserve"> Linear Algebra </w:t>
            </w:r>
            <w:sdt>
              <w:sdtPr>
                <w:alias w:val="Divider dot:"/>
                <w:tag w:val="Divider dot:"/>
                <w:id w:val="1063453150"/>
                <w:placeholder>
                  <w:docPart w:val="92F3812D2C954DB6A444F7B9C3A44831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F0668E" w:rsidRPr="000241C3">
                  <w:rPr>
                    <w:color w:val="auto"/>
                  </w:rPr>
                  <w:t>·</w:t>
                </w:r>
              </w:sdtContent>
            </w:sdt>
            <w:r w:rsidR="00F0668E">
              <w:t xml:space="preserve"> Calculus </w:t>
            </w:r>
            <w:sdt>
              <w:sdtPr>
                <w:alias w:val="Divider dot:"/>
                <w:tag w:val="Divider dot:"/>
                <w:id w:val="1902644260"/>
                <w:placeholder>
                  <w:docPart w:val="8E794184E546493F86FC0DB4DC8C92BA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F0668E" w:rsidRPr="000241C3">
                  <w:rPr>
                    <w:color w:val="auto"/>
                  </w:rPr>
                  <w:t>·</w:t>
                </w:r>
              </w:sdtContent>
            </w:sdt>
            <w:r w:rsidR="00F0668E">
              <w:t xml:space="preserve"> Differential Equations</w:t>
            </w:r>
          </w:p>
          <w:p w:rsidR="00D55374" w:rsidRDefault="00D55374" w:rsidP="006E1507">
            <w:pPr>
              <w:pStyle w:val="ListBullet"/>
              <w:contextualSpacing w:val="0"/>
            </w:pPr>
            <w:r>
              <w:t>Microsoft Office</w:t>
            </w:r>
          </w:p>
          <w:p w:rsidR="0020524F" w:rsidRDefault="0020524F" w:rsidP="006E1507">
            <w:pPr>
              <w:pStyle w:val="ListBullet"/>
              <w:contextualSpacing w:val="0"/>
            </w:pPr>
            <w:r>
              <w:t>GitHub</w:t>
            </w:r>
          </w:p>
          <w:p w:rsidR="00917C65" w:rsidRDefault="00917C65" w:rsidP="006E1507">
            <w:pPr>
              <w:pStyle w:val="ListBullet"/>
              <w:contextualSpacing w:val="0"/>
            </w:pPr>
            <w:r>
              <w:t>Machine Learning</w:t>
            </w:r>
          </w:p>
          <w:p w:rsidR="00917C65" w:rsidRDefault="00917C65" w:rsidP="00917C65">
            <w:pPr>
              <w:pStyle w:val="ListBullet"/>
              <w:contextualSpacing w:val="0"/>
            </w:pPr>
            <w:r>
              <w:t>Electronics Lab Equipment</w:t>
            </w:r>
          </w:p>
          <w:p w:rsidR="00917C65" w:rsidRPr="006E1507" w:rsidRDefault="00917C65" w:rsidP="00917C65">
            <w:pPr>
              <w:pStyle w:val="ListBullet"/>
              <w:contextualSpacing w:val="0"/>
            </w:pPr>
            <w:r>
              <w:t>Power Rail Functional Testing</w:t>
            </w:r>
            <w:bookmarkStart w:id="0" w:name="_GoBack"/>
            <w:bookmarkEnd w:id="0"/>
          </w:p>
        </w:tc>
      </w:tr>
    </w:tbl>
    <w:p w:rsidR="003B4DB9" w:rsidRPr="00CF1A49" w:rsidRDefault="00E41C84" w:rsidP="003B4DB9">
      <w:pPr>
        <w:pStyle w:val="Heading1"/>
      </w:pPr>
      <w:r>
        <w:t>projects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B4DB9" w:rsidRPr="006E1507" w:rsidTr="00193EF2">
        <w:tc>
          <w:tcPr>
            <w:tcW w:w="4675" w:type="dxa"/>
          </w:tcPr>
          <w:p w:rsidR="003B4DB9" w:rsidRPr="006E1507" w:rsidRDefault="00B54819" w:rsidP="00E41C84">
            <w:pPr>
              <w:pStyle w:val="ListBullet"/>
            </w:pPr>
            <w:hyperlink r:id="rId10" w:history="1">
              <w:r w:rsidR="00983B7C">
                <w:rPr>
                  <w:rStyle w:val="Hyperlink"/>
                </w:rPr>
                <w:t>Prosper Data Exploration and Visualization - R</w:t>
              </w:r>
            </w:hyperlink>
          </w:p>
          <w:p w:rsidR="003B4DB9" w:rsidRDefault="00B54819" w:rsidP="00E41C84">
            <w:pPr>
              <w:pStyle w:val="ListBullet"/>
            </w:pPr>
            <w:hyperlink r:id="rId11" w:history="1">
              <w:r w:rsidR="00E41C84" w:rsidRPr="007A2C3D">
                <w:rPr>
                  <w:rStyle w:val="Hyperlink"/>
                </w:rPr>
                <w:t>Excel Automation with Python</w:t>
              </w:r>
            </w:hyperlink>
          </w:p>
          <w:p w:rsidR="003B4DB9" w:rsidRPr="00983B7C" w:rsidRDefault="00B54819" w:rsidP="00E41C84">
            <w:pPr>
              <w:pStyle w:val="ListBullet"/>
              <w:rPr>
                <w:rStyle w:val="Hyperlink"/>
                <w:color w:val="595959" w:themeColor="text1" w:themeTint="A6"/>
                <w:u w:val="none"/>
              </w:rPr>
            </w:pPr>
            <w:hyperlink r:id="rId12" w:history="1">
              <w:r w:rsidR="00E41C84" w:rsidRPr="007A2C3D">
                <w:rPr>
                  <w:rStyle w:val="Hyperlink"/>
                </w:rPr>
                <w:t>Wordcloud with Python and Matplotlib</w:t>
              </w:r>
            </w:hyperlink>
          </w:p>
          <w:p w:rsidR="00983B7C" w:rsidRPr="006E1507" w:rsidRDefault="00B54819" w:rsidP="00E41C84">
            <w:pPr>
              <w:pStyle w:val="ListBullet"/>
            </w:pPr>
            <w:hyperlink r:id="rId13" w:history="1">
              <w:r w:rsidR="00983B7C" w:rsidRPr="00983B7C">
                <w:rPr>
                  <w:rStyle w:val="Hyperlink"/>
                </w:rPr>
                <w:t>Titanic Survival Feature Analysis – A Tableau Visual Exploration</w:t>
              </w:r>
            </w:hyperlink>
          </w:p>
        </w:tc>
        <w:tc>
          <w:tcPr>
            <w:tcW w:w="4675" w:type="dxa"/>
            <w:tcMar>
              <w:left w:w="360" w:type="dxa"/>
            </w:tcMar>
          </w:tcPr>
          <w:p w:rsidR="003B4DB9" w:rsidRPr="006E1507" w:rsidRDefault="00B54819" w:rsidP="00E41C84">
            <w:pPr>
              <w:pStyle w:val="ListBullet"/>
            </w:pPr>
            <w:hyperlink r:id="rId14" w:history="1">
              <w:r w:rsidR="003559A1">
                <w:rPr>
                  <w:rStyle w:val="Hyperlink"/>
                </w:rPr>
                <w:t>Wrangle OpenStreetMap Data (ETL Project) - Python &amp; SQL</w:t>
              </w:r>
            </w:hyperlink>
          </w:p>
          <w:p w:rsidR="003B4DB9" w:rsidRPr="006E1507" w:rsidRDefault="00B54819" w:rsidP="007A2C3D">
            <w:pPr>
              <w:pStyle w:val="ListBullet"/>
            </w:pPr>
            <w:hyperlink r:id="rId15" w:history="1">
              <w:r w:rsidR="00983B7C">
                <w:rPr>
                  <w:rStyle w:val="Hyperlink"/>
                </w:rPr>
                <w:t>Investigate the Titanic Dataset - Python &amp; Jupyter Notebook</w:t>
              </w:r>
            </w:hyperlink>
          </w:p>
          <w:p w:rsidR="003B4DB9" w:rsidRPr="006E1507" w:rsidRDefault="00B54819" w:rsidP="007A2C3D">
            <w:pPr>
              <w:pStyle w:val="ListBullet"/>
            </w:pPr>
            <w:hyperlink r:id="rId16" w:history="1">
              <w:r w:rsidR="00983B7C">
                <w:rPr>
                  <w:rStyle w:val="Hyperlink"/>
                </w:rPr>
                <w:t>Test a Perceptual Phenomenon - Statistical Analysis w/ Excel</w:t>
              </w:r>
            </w:hyperlink>
          </w:p>
        </w:tc>
      </w:tr>
    </w:tbl>
    <w:p w:rsidR="00B51D1B" w:rsidRPr="006E1507" w:rsidRDefault="00B51D1B" w:rsidP="006E1507"/>
    <w:sectPr w:rsidR="00B51D1B" w:rsidRPr="006E1507" w:rsidSect="00AE2727">
      <w:footerReference w:type="default" r:id="rId17"/>
      <w:headerReference w:type="first" r:id="rId18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819" w:rsidRDefault="00B54819" w:rsidP="0068194B">
      <w:r>
        <w:separator/>
      </w:r>
    </w:p>
    <w:p w:rsidR="00B54819" w:rsidRDefault="00B54819"/>
    <w:p w:rsidR="00B54819" w:rsidRDefault="00B54819"/>
  </w:endnote>
  <w:endnote w:type="continuationSeparator" w:id="0">
    <w:p w:rsidR="00B54819" w:rsidRDefault="00B54819" w:rsidP="0068194B">
      <w:r>
        <w:continuationSeparator/>
      </w:r>
    </w:p>
    <w:p w:rsidR="00B54819" w:rsidRDefault="00B54819"/>
    <w:p w:rsidR="00B54819" w:rsidRDefault="00B54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6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819" w:rsidRDefault="00B54819" w:rsidP="0068194B">
      <w:r>
        <w:separator/>
      </w:r>
    </w:p>
    <w:p w:rsidR="00B54819" w:rsidRDefault="00B54819"/>
    <w:p w:rsidR="00B54819" w:rsidRDefault="00B54819"/>
  </w:footnote>
  <w:footnote w:type="continuationSeparator" w:id="0">
    <w:p w:rsidR="00B54819" w:rsidRDefault="00B54819" w:rsidP="0068194B">
      <w:r>
        <w:continuationSeparator/>
      </w:r>
    </w:p>
    <w:p w:rsidR="00B54819" w:rsidRDefault="00B54819"/>
    <w:p w:rsidR="00B54819" w:rsidRDefault="00B548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EC5F1A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53"/>
    <w:rsid w:val="000001EF"/>
    <w:rsid w:val="00007322"/>
    <w:rsid w:val="00007728"/>
    <w:rsid w:val="000241C3"/>
    <w:rsid w:val="00024584"/>
    <w:rsid w:val="00024730"/>
    <w:rsid w:val="00055E95"/>
    <w:rsid w:val="0007021F"/>
    <w:rsid w:val="0008564F"/>
    <w:rsid w:val="000B2BA5"/>
    <w:rsid w:val="000E24B7"/>
    <w:rsid w:val="000F2F8C"/>
    <w:rsid w:val="0010006E"/>
    <w:rsid w:val="001045A8"/>
    <w:rsid w:val="00114A91"/>
    <w:rsid w:val="001317D5"/>
    <w:rsid w:val="001427E1"/>
    <w:rsid w:val="00163668"/>
    <w:rsid w:val="00171566"/>
    <w:rsid w:val="00174676"/>
    <w:rsid w:val="001755A8"/>
    <w:rsid w:val="00184014"/>
    <w:rsid w:val="00192008"/>
    <w:rsid w:val="001B4807"/>
    <w:rsid w:val="001C0E68"/>
    <w:rsid w:val="001C4B6F"/>
    <w:rsid w:val="001D0BF1"/>
    <w:rsid w:val="001E3120"/>
    <w:rsid w:val="001E4192"/>
    <w:rsid w:val="001E7E0C"/>
    <w:rsid w:val="001F0BB0"/>
    <w:rsid w:val="001F4E6D"/>
    <w:rsid w:val="001F6140"/>
    <w:rsid w:val="00203573"/>
    <w:rsid w:val="0020524F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D7FC7"/>
    <w:rsid w:val="002E7E61"/>
    <w:rsid w:val="002F05E5"/>
    <w:rsid w:val="002F254D"/>
    <w:rsid w:val="002F3016"/>
    <w:rsid w:val="002F30E4"/>
    <w:rsid w:val="00307140"/>
    <w:rsid w:val="00316DFF"/>
    <w:rsid w:val="00325B57"/>
    <w:rsid w:val="00336056"/>
    <w:rsid w:val="003544E1"/>
    <w:rsid w:val="003559A1"/>
    <w:rsid w:val="00366398"/>
    <w:rsid w:val="003A0632"/>
    <w:rsid w:val="003A30E5"/>
    <w:rsid w:val="003A6ADF"/>
    <w:rsid w:val="003B0B60"/>
    <w:rsid w:val="003B4DB9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79F0"/>
    <w:rsid w:val="004726BC"/>
    <w:rsid w:val="00474105"/>
    <w:rsid w:val="00480E6E"/>
    <w:rsid w:val="00486277"/>
    <w:rsid w:val="00494CF6"/>
    <w:rsid w:val="00495F8D"/>
    <w:rsid w:val="004A14A3"/>
    <w:rsid w:val="004A1FAE"/>
    <w:rsid w:val="004A32FF"/>
    <w:rsid w:val="004B06EB"/>
    <w:rsid w:val="004B6AD0"/>
    <w:rsid w:val="004C2D5D"/>
    <w:rsid w:val="004C33E1"/>
    <w:rsid w:val="004D6E0B"/>
    <w:rsid w:val="004E01EB"/>
    <w:rsid w:val="004E2794"/>
    <w:rsid w:val="00510392"/>
    <w:rsid w:val="00513E2A"/>
    <w:rsid w:val="005606F0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7FC9"/>
    <w:rsid w:val="006618E9"/>
    <w:rsid w:val="0068194B"/>
    <w:rsid w:val="00692703"/>
    <w:rsid w:val="006A1962"/>
    <w:rsid w:val="006B5D48"/>
    <w:rsid w:val="006B7D7B"/>
    <w:rsid w:val="006C1A5E"/>
    <w:rsid w:val="006E1507"/>
    <w:rsid w:val="006F035F"/>
    <w:rsid w:val="00712D8B"/>
    <w:rsid w:val="007273B7"/>
    <w:rsid w:val="00733E0A"/>
    <w:rsid w:val="0074403D"/>
    <w:rsid w:val="0074655A"/>
    <w:rsid w:val="00746D44"/>
    <w:rsid w:val="007538DC"/>
    <w:rsid w:val="00757803"/>
    <w:rsid w:val="0079206B"/>
    <w:rsid w:val="00796076"/>
    <w:rsid w:val="00796703"/>
    <w:rsid w:val="007A2C3D"/>
    <w:rsid w:val="007C0566"/>
    <w:rsid w:val="007C606B"/>
    <w:rsid w:val="007E6A61"/>
    <w:rsid w:val="007F157D"/>
    <w:rsid w:val="00801140"/>
    <w:rsid w:val="00803404"/>
    <w:rsid w:val="008048C0"/>
    <w:rsid w:val="00834955"/>
    <w:rsid w:val="00855B59"/>
    <w:rsid w:val="00860461"/>
    <w:rsid w:val="0086487C"/>
    <w:rsid w:val="00870B20"/>
    <w:rsid w:val="008829F8"/>
    <w:rsid w:val="00885897"/>
    <w:rsid w:val="008A0C59"/>
    <w:rsid w:val="008A6538"/>
    <w:rsid w:val="008B5DDA"/>
    <w:rsid w:val="008C7056"/>
    <w:rsid w:val="008F3B14"/>
    <w:rsid w:val="00901899"/>
    <w:rsid w:val="0090344B"/>
    <w:rsid w:val="00904DEB"/>
    <w:rsid w:val="00905715"/>
    <w:rsid w:val="0091321E"/>
    <w:rsid w:val="00913946"/>
    <w:rsid w:val="00917C65"/>
    <w:rsid w:val="0092726B"/>
    <w:rsid w:val="009361BA"/>
    <w:rsid w:val="00944F78"/>
    <w:rsid w:val="009510E7"/>
    <w:rsid w:val="00952C89"/>
    <w:rsid w:val="009571D8"/>
    <w:rsid w:val="009650EA"/>
    <w:rsid w:val="0097790C"/>
    <w:rsid w:val="00983B7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11A0"/>
    <w:rsid w:val="00AD360E"/>
    <w:rsid w:val="00AD40FB"/>
    <w:rsid w:val="00AD782D"/>
    <w:rsid w:val="00AE2727"/>
    <w:rsid w:val="00AE7650"/>
    <w:rsid w:val="00B10EBE"/>
    <w:rsid w:val="00B236F1"/>
    <w:rsid w:val="00B31CE7"/>
    <w:rsid w:val="00B50F99"/>
    <w:rsid w:val="00B51D1B"/>
    <w:rsid w:val="00B540F4"/>
    <w:rsid w:val="00B54819"/>
    <w:rsid w:val="00B60FD0"/>
    <w:rsid w:val="00B622DF"/>
    <w:rsid w:val="00B6332A"/>
    <w:rsid w:val="00B81760"/>
    <w:rsid w:val="00B8494C"/>
    <w:rsid w:val="00BA1546"/>
    <w:rsid w:val="00BB4E51"/>
    <w:rsid w:val="00BC1E8F"/>
    <w:rsid w:val="00BD431F"/>
    <w:rsid w:val="00BE423E"/>
    <w:rsid w:val="00BF61AC"/>
    <w:rsid w:val="00C40BF1"/>
    <w:rsid w:val="00C47FA6"/>
    <w:rsid w:val="00C57FC6"/>
    <w:rsid w:val="00C66A7D"/>
    <w:rsid w:val="00C71859"/>
    <w:rsid w:val="00C779DA"/>
    <w:rsid w:val="00C80856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4622"/>
    <w:rsid w:val="00D55374"/>
    <w:rsid w:val="00D66A52"/>
    <w:rsid w:val="00D66EFA"/>
    <w:rsid w:val="00D72A2D"/>
    <w:rsid w:val="00D9521A"/>
    <w:rsid w:val="00DA3914"/>
    <w:rsid w:val="00DA59AA"/>
    <w:rsid w:val="00DB2653"/>
    <w:rsid w:val="00DB6915"/>
    <w:rsid w:val="00DB7E1E"/>
    <w:rsid w:val="00DC1B78"/>
    <w:rsid w:val="00DC2A2F"/>
    <w:rsid w:val="00DC3B44"/>
    <w:rsid w:val="00DC600B"/>
    <w:rsid w:val="00DE0FAA"/>
    <w:rsid w:val="00DE136D"/>
    <w:rsid w:val="00DE6534"/>
    <w:rsid w:val="00DF2319"/>
    <w:rsid w:val="00DF4D6C"/>
    <w:rsid w:val="00E01923"/>
    <w:rsid w:val="00E14498"/>
    <w:rsid w:val="00E2397A"/>
    <w:rsid w:val="00E254DB"/>
    <w:rsid w:val="00E300FC"/>
    <w:rsid w:val="00E362DB"/>
    <w:rsid w:val="00E41C84"/>
    <w:rsid w:val="00E44CE1"/>
    <w:rsid w:val="00E553B2"/>
    <w:rsid w:val="00E5632B"/>
    <w:rsid w:val="00E70240"/>
    <w:rsid w:val="00E71E6B"/>
    <w:rsid w:val="00E7778B"/>
    <w:rsid w:val="00E81CC5"/>
    <w:rsid w:val="00E85A87"/>
    <w:rsid w:val="00E85B4A"/>
    <w:rsid w:val="00E9528E"/>
    <w:rsid w:val="00EA5099"/>
    <w:rsid w:val="00EC1351"/>
    <w:rsid w:val="00EC4CBF"/>
    <w:rsid w:val="00EC5471"/>
    <w:rsid w:val="00EE2CA8"/>
    <w:rsid w:val="00EF17E8"/>
    <w:rsid w:val="00EF51D9"/>
    <w:rsid w:val="00F0668E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88C1A-6CF7-49B9-ABDF-24ED575D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03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rentonmckinney/" TargetMode="External"/><Relationship Id="rId13" Type="http://schemas.openxmlformats.org/officeDocument/2006/relationships/hyperlink" Target="https://github.com/trenton3983/UDACITY/tree/master/01_Data_Analyst/08_Tableau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trenton.mckinney@gmail.com" TargetMode="External"/><Relationship Id="rId12" Type="http://schemas.openxmlformats.org/officeDocument/2006/relationships/hyperlink" Target="https://github.com/trenton3983/Testing/blob/master/pdf_word_count.ipynb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trenton3983/UDACITY/blob/master/01_Data_Analyst/01_Statistics/2015-10-23%20Stroop%20Effect%20Statistical%20Analysis.pdf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renton3983/Excel_Automation_with_Pyth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renton3983/UDACITY/blob/master/01_Data_Analyst/02_Data_Analysis/Project/titanic.ipynb" TargetMode="External"/><Relationship Id="rId10" Type="http://schemas.openxmlformats.org/officeDocument/2006/relationships/hyperlink" Target="https://github.com/trenton3983/UDACITY/tree/master/01_Data_Analyst/05_R_Data_Analysi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renton3983" TargetMode="External"/><Relationship Id="rId14" Type="http://schemas.openxmlformats.org/officeDocument/2006/relationships/hyperlink" Target="https://github.com/trenton3983/UDACITY/tree/master/01_Data_Analyst/03_Data_Wrangling/Project%20-%20Data%20Wrangl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enton%20J.%20McKinney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E814DC630B40E1B1E905128D14B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A55F-3378-4DD7-BBE6-413FF5750D48}"/>
      </w:docPartPr>
      <w:docPartBody>
        <w:p w:rsidR="00C30763" w:rsidRDefault="00F97B90">
          <w:pPr>
            <w:pStyle w:val="C7E814DC630B40E1B1E905128D14BA71"/>
          </w:pPr>
          <w:r w:rsidRPr="00CF1A49">
            <w:t>·</w:t>
          </w:r>
        </w:p>
      </w:docPartBody>
    </w:docPart>
    <w:docPart>
      <w:docPartPr>
        <w:name w:val="D24E752CC4B24EB19E843E9BDEB2A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D7A7C-790C-44B3-B46F-D8D1D7A4F6E0}"/>
      </w:docPartPr>
      <w:docPartBody>
        <w:p w:rsidR="00C30763" w:rsidRDefault="00F97B90">
          <w:pPr>
            <w:pStyle w:val="D24E752CC4B24EB19E843E9BDEB2A670"/>
          </w:pPr>
          <w:r w:rsidRPr="00CF1A49">
            <w:t>Email</w:t>
          </w:r>
        </w:p>
      </w:docPartBody>
    </w:docPart>
    <w:docPart>
      <w:docPartPr>
        <w:name w:val="9F6DE5E245AA4D38A221B88FFADA2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1FB18-2395-4342-B682-BDF428CD4555}"/>
      </w:docPartPr>
      <w:docPartBody>
        <w:p w:rsidR="00C30763" w:rsidRDefault="00F97B90">
          <w:pPr>
            <w:pStyle w:val="9F6DE5E245AA4D38A221B88FFADA2DF0"/>
          </w:pPr>
          <w:r w:rsidRPr="00CF1A49">
            <w:t>·</w:t>
          </w:r>
        </w:p>
      </w:docPartBody>
    </w:docPart>
    <w:docPart>
      <w:docPartPr>
        <w:name w:val="5BD0760B72424FC991D6DF044A7E0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DE10C-AE37-4663-84C7-F46F666BB221}"/>
      </w:docPartPr>
      <w:docPartBody>
        <w:p w:rsidR="00C30763" w:rsidRDefault="00F97B90">
          <w:pPr>
            <w:pStyle w:val="5BD0760B72424FC991D6DF044A7E0E3A"/>
          </w:pPr>
          <w:r w:rsidRPr="00CF1A49">
            <w:t>LinkedIn Profile</w:t>
          </w:r>
        </w:p>
      </w:docPartBody>
    </w:docPart>
    <w:docPart>
      <w:docPartPr>
        <w:name w:val="825526FF5B8348D29417B0C37FA87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4C167-2195-43DE-8100-9CD91C2D5236}"/>
      </w:docPartPr>
      <w:docPartBody>
        <w:p w:rsidR="00C30763" w:rsidRDefault="00F97B90">
          <w:pPr>
            <w:pStyle w:val="825526FF5B8348D29417B0C37FA870C1"/>
          </w:pPr>
          <w:r w:rsidRPr="00CF1A49">
            <w:t>·</w:t>
          </w:r>
        </w:p>
      </w:docPartBody>
    </w:docPart>
    <w:docPart>
      <w:docPartPr>
        <w:name w:val="A9C257FE6BC44C878E3F5A14315A8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71D40-8B3D-47D0-B13A-79D95DE85AD9}"/>
      </w:docPartPr>
      <w:docPartBody>
        <w:p w:rsidR="00C30763" w:rsidRDefault="00F97B90">
          <w:pPr>
            <w:pStyle w:val="A9C257FE6BC44C878E3F5A14315A8BA3"/>
          </w:pPr>
          <w:r w:rsidRPr="00CF1A49">
            <w:t>Experience</w:t>
          </w:r>
        </w:p>
      </w:docPartBody>
    </w:docPart>
    <w:docPart>
      <w:docPartPr>
        <w:name w:val="E90A3790DFEA4B95BBB9760AD5B25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EB02B-92CB-46AE-9306-0253B9026D7E}"/>
      </w:docPartPr>
      <w:docPartBody>
        <w:p w:rsidR="00C30763" w:rsidRDefault="00F97B90">
          <w:pPr>
            <w:pStyle w:val="E90A3790DFEA4B95BBB9760AD5B25BBD"/>
          </w:pPr>
          <w:r w:rsidRPr="00CF1A49">
            <w:t>Education</w:t>
          </w:r>
        </w:p>
      </w:docPartBody>
    </w:docPart>
    <w:docPart>
      <w:docPartPr>
        <w:name w:val="1B456C1B49D24593B9F8E06DDB4F0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71733-6F48-4CB5-A05D-1033B84E0F40}"/>
      </w:docPartPr>
      <w:docPartBody>
        <w:p w:rsidR="00C30763" w:rsidRDefault="00F97B90">
          <w:pPr>
            <w:pStyle w:val="1B456C1B49D24593B9F8E06DDB4F0A26"/>
          </w:pPr>
          <w:r w:rsidRPr="00CF1A49">
            <w:t>Skills</w:t>
          </w:r>
        </w:p>
      </w:docPartBody>
    </w:docPart>
    <w:docPart>
      <w:docPartPr>
        <w:name w:val="8FAFF6F2D63F48DC95BABD51E8BA6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00276-E9B4-400A-80FF-36E1837C892A}"/>
      </w:docPartPr>
      <w:docPartBody>
        <w:p w:rsidR="00C30763" w:rsidRDefault="00CA7E34" w:rsidP="00CA7E34">
          <w:pPr>
            <w:pStyle w:val="8FAFF6F2D63F48DC95BABD51E8BA6527"/>
          </w:pPr>
          <w:r w:rsidRPr="00CF1A49">
            <w:t>·</w:t>
          </w:r>
        </w:p>
      </w:docPartBody>
    </w:docPart>
    <w:docPart>
      <w:docPartPr>
        <w:name w:val="8C41E61A722A43F0B1618FA0211BE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50E9C-BE39-4584-880D-11364E543D74}"/>
      </w:docPartPr>
      <w:docPartBody>
        <w:p w:rsidR="00C30763" w:rsidRDefault="00CA7E34" w:rsidP="00CA7E34">
          <w:pPr>
            <w:pStyle w:val="8C41E61A722A43F0B1618FA0211BE493"/>
          </w:pPr>
          <w:r w:rsidRPr="00CF1A49">
            <w:t>·</w:t>
          </w:r>
        </w:p>
      </w:docPartBody>
    </w:docPart>
    <w:docPart>
      <w:docPartPr>
        <w:name w:val="E62DC5BC7F1C48E29A12C1D2A84D0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743F5-0466-4A77-8676-F5ECD35823BC}"/>
      </w:docPartPr>
      <w:docPartBody>
        <w:p w:rsidR="00C30763" w:rsidRDefault="00CA7E34" w:rsidP="00CA7E34">
          <w:pPr>
            <w:pStyle w:val="E62DC5BC7F1C48E29A12C1D2A84D027A"/>
          </w:pPr>
          <w:r w:rsidRPr="00CF1A49">
            <w:t>·</w:t>
          </w:r>
        </w:p>
      </w:docPartBody>
    </w:docPart>
    <w:docPart>
      <w:docPartPr>
        <w:name w:val="2D880F6126C3423F87A9831E959FC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46985-EAEF-4A0C-A9C8-D8CE5467BEA6}"/>
      </w:docPartPr>
      <w:docPartBody>
        <w:p w:rsidR="00C30763" w:rsidRDefault="00CA7E34" w:rsidP="00CA7E34">
          <w:pPr>
            <w:pStyle w:val="2D880F6126C3423F87A9831E959FCA6A"/>
          </w:pPr>
          <w:r w:rsidRPr="00CF1A49">
            <w:t>·</w:t>
          </w:r>
        </w:p>
      </w:docPartBody>
    </w:docPart>
    <w:docPart>
      <w:docPartPr>
        <w:name w:val="C335AD46831A47E0B3E26144E0ED5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7A478-96D9-44B1-BEAF-FB4DC0DE522E}"/>
      </w:docPartPr>
      <w:docPartBody>
        <w:p w:rsidR="00C30763" w:rsidRDefault="00CA7E34" w:rsidP="00CA7E34">
          <w:pPr>
            <w:pStyle w:val="C335AD46831A47E0B3E26144E0ED5767"/>
          </w:pPr>
          <w:r w:rsidRPr="00CF1A49">
            <w:t>·</w:t>
          </w:r>
        </w:p>
      </w:docPartBody>
    </w:docPart>
    <w:docPart>
      <w:docPartPr>
        <w:name w:val="8A15F1BA485044BFB9E63EFCD3031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A8128-5500-4B94-A021-3DC863266EEF}"/>
      </w:docPartPr>
      <w:docPartBody>
        <w:p w:rsidR="00C30763" w:rsidRDefault="00CA7E34" w:rsidP="00CA7E34">
          <w:pPr>
            <w:pStyle w:val="8A15F1BA485044BFB9E63EFCD3031BF3"/>
          </w:pPr>
          <w:r w:rsidRPr="00CF1A49">
            <w:t>·</w:t>
          </w:r>
        </w:p>
      </w:docPartBody>
    </w:docPart>
    <w:docPart>
      <w:docPartPr>
        <w:name w:val="348FA49B5C814CA882D6B61EAC0AA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51AA4-F079-401A-B1FB-3FF7F7FB7EC8}"/>
      </w:docPartPr>
      <w:docPartBody>
        <w:p w:rsidR="00C30763" w:rsidRDefault="00CA7E34" w:rsidP="00CA7E34">
          <w:pPr>
            <w:pStyle w:val="348FA49B5C814CA882D6B61EAC0AAA7D"/>
          </w:pPr>
          <w:r w:rsidRPr="00CF1A49">
            <w:t>·</w:t>
          </w:r>
        </w:p>
      </w:docPartBody>
    </w:docPart>
    <w:docPart>
      <w:docPartPr>
        <w:name w:val="240CD5071713483AB3A609B5F3589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C20CE-A5CB-4C52-A753-8E7B1D3F85D2}"/>
      </w:docPartPr>
      <w:docPartBody>
        <w:p w:rsidR="00C30763" w:rsidRDefault="00CA7E34" w:rsidP="00CA7E34">
          <w:pPr>
            <w:pStyle w:val="240CD5071713483AB3A609B5F3589CEF"/>
          </w:pPr>
          <w:r w:rsidRPr="00CF1A49">
            <w:t>·</w:t>
          </w:r>
        </w:p>
      </w:docPartBody>
    </w:docPart>
    <w:docPart>
      <w:docPartPr>
        <w:name w:val="4F173B613176476E82E80C598336F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FD4D7-0211-4FA0-BC87-26E801606F69}"/>
      </w:docPartPr>
      <w:docPartBody>
        <w:p w:rsidR="00C30763" w:rsidRDefault="00CA7E34" w:rsidP="00CA7E34">
          <w:pPr>
            <w:pStyle w:val="4F173B613176476E82E80C598336F780"/>
          </w:pPr>
          <w:r w:rsidRPr="00CF1A49">
            <w:t>·</w:t>
          </w:r>
        </w:p>
      </w:docPartBody>
    </w:docPart>
    <w:docPart>
      <w:docPartPr>
        <w:name w:val="B74AD04347C34FA0A8FBAB0334F36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45BA1-DE38-4867-948F-57380B5507AD}"/>
      </w:docPartPr>
      <w:docPartBody>
        <w:p w:rsidR="00C30763" w:rsidRDefault="00CA7E34" w:rsidP="00CA7E34">
          <w:pPr>
            <w:pStyle w:val="B74AD04347C34FA0A8FBAB0334F36D2A"/>
          </w:pPr>
          <w:r w:rsidRPr="00CF1A49">
            <w:t>·</w:t>
          </w:r>
        </w:p>
      </w:docPartBody>
    </w:docPart>
    <w:docPart>
      <w:docPartPr>
        <w:name w:val="1070E294B6D8431BA2ADFE4CE8324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7205F-1886-4DAF-985A-30EAA3671881}"/>
      </w:docPartPr>
      <w:docPartBody>
        <w:p w:rsidR="00C30763" w:rsidRDefault="00CA7E34" w:rsidP="00CA7E34">
          <w:pPr>
            <w:pStyle w:val="1070E294B6D8431BA2ADFE4CE8324E3F"/>
          </w:pPr>
          <w:r w:rsidRPr="00CF1A49">
            <w:t>·</w:t>
          </w:r>
        </w:p>
      </w:docPartBody>
    </w:docPart>
    <w:docPart>
      <w:docPartPr>
        <w:name w:val="6AD2655DF5094B2DBFB2B7D59948A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A960F-296D-4918-B92D-9BAD6C2F6ABC}"/>
      </w:docPartPr>
      <w:docPartBody>
        <w:p w:rsidR="00C30763" w:rsidRDefault="00CA7E34" w:rsidP="00CA7E34">
          <w:pPr>
            <w:pStyle w:val="6AD2655DF5094B2DBFB2B7D59948A168"/>
          </w:pPr>
          <w:r w:rsidRPr="00CF1A49">
            <w:t>·</w:t>
          </w:r>
        </w:p>
      </w:docPartBody>
    </w:docPart>
    <w:docPart>
      <w:docPartPr>
        <w:name w:val="A20309A9DC2A413D80F42EF503DF8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A32A5-1665-4966-A518-DAD990B52442}"/>
      </w:docPartPr>
      <w:docPartBody>
        <w:p w:rsidR="002F5576" w:rsidRDefault="00576C1E" w:rsidP="00576C1E">
          <w:pPr>
            <w:pStyle w:val="A20309A9DC2A413D80F42EF503DF8661"/>
          </w:pPr>
          <w:r w:rsidRPr="00CF1A49">
            <w:t>·</w:t>
          </w:r>
        </w:p>
      </w:docPartBody>
    </w:docPart>
    <w:docPart>
      <w:docPartPr>
        <w:name w:val="276F52B2F54641ACA2A0C080743F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EAE72-0FF2-40C5-B801-92C51FAD50DB}"/>
      </w:docPartPr>
      <w:docPartBody>
        <w:p w:rsidR="000100BD" w:rsidRDefault="002F5576" w:rsidP="002F5576">
          <w:pPr>
            <w:pStyle w:val="276F52B2F54641ACA2A0C080743F7A85"/>
          </w:pPr>
          <w:r w:rsidRPr="00CF1A49">
            <w:t>·</w:t>
          </w:r>
        </w:p>
      </w:docPartBody>
    </w:docPart>
    <w:docPart>
      <w:docPartPr>
        <w:name w:val="D334EC2ECC6148BFBBCFE53345B77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BDFAF-FC63-4939-80B7-5DF31C4B2FF8}"/>
      </w:docPartPr>
      <w:docPartBody>
        <w:p w:rsidR="000100BD" w:rsidRDefault="002F5576" w:rsidP="002F5576">
          <w:pPr>
            <w:pStyle w:val="D334EC2ECC6148BFBBCFE53345B77ACF"/>
          </w:pPr>
          <w:r w:rsidRPr="00CF1A49">
            <w:t>·</w:t>
          </w:r>
        </w:p>
      </w:docPartBody>
    </w:docPart>
    <w:docPart>
      <w:docPartPr>
        <w:name w:val="6C96C9473C1B4C6CBD93D88EEE120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CCEF4-7D1F-473E-8F35-FE8D6019E299}"/>
      </w:docPartPr>
      <w:docPartBody>
        <w:p w:rsidR="00000000" w:rsidRDefault="00FC50DE" w:rsidP="00FC50DE">
          <w:pPr>
            <w:pStyle w:val="6C96C9473C1B4C6CBD93D88EEE120CAE"/>
          </w:pPr>
          <w:r w:rsidRPr="00CF1A49">
            <w:t>·</w:t>
          </w:r>
        </w:p>
      </w:docPartBody>
    </w:docPart>
    <w:docPart>
      <w:docPartPr>
        <w:name w:val="B744D1D9E28D4410980816390BD25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8EA58-F614-41CC-875B-627DE40E36FA}"/>
      </w:docPartPr>
      <w:docPartBody>
        <w:p w:rsidR="00000000" w:rsidRDefault="00FC50DE" w:rsidP="00FC50DE">
          <w:pPr>
            <w:pStyle w:val="B744D1D9E28D4410980816390BD25850"/>
          </w:pPr>
          <w:r w:rsidRPr="00CF1A49">
            <w:t>·</w:t>
          </w:r>
        </w:p>
      </w:docPartBody>
    </w:docPart>
    <w:docPart>
      <w:docPartPr>
        <w:name w:val="8473C657CA104AB1B28D85330D4C4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5205C-92D3-4B0B-BB56-1FF8E2E34650}"/>
      </w:docPartPr>
      <w:docPartBody>
        <w:p w:rsidR="00000000" w:rsidRDefault="00FC50DE" w:rsidP="00FC50DE">
          <w:pPr>
            <w:pStyle w:val="8473C657CA104AB1B28D85330D4C45DD"/>
          </w:pPr>
          <w:r w:rsidRPr="00CF1A49">
            <w:t>·</w:t>
          </w:r>
        </w:p>
      </w:docPartBody>
    </w:docPart>
    <w:docPart>
      <w:docPartPr>
        <w:name w:val="1392FC19363A4B99BC91603A49862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551E5-355D-41ED-834B-D3F4BB2E5817}"/>
      </w:docPartPr>
      <w:docPartBody>
        <w:p w:rsidR="00000000" w:rsidRDefault="00FC50DE" w:rsidP="00FC50DE">
          <w:pPr>
            <w:pStyle w:val="1392FC19363A4B99BC91603A4986278C"/>
          </w:pPr>
          <w:r w:rsidRPr="00CF1A49">
            <w:t>·</w:t>
          </w:r>
        </w:p>
      </w:docPartBody>
    </w:docPart>
    <w:docPart>
      <w:docPartPr>
        <w:name w:val="B5FFCFA2D0F74338869AFBE037D6C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30EBF-06A4-4358-B373-17897D7AD3CF}"/>
      </w:docPartPr>
      <w:docPartBody>
        <w:p w:rsidR="00000000" w:rsidRDefault="00FC50DE" w:rsidP="00FC50DE">
          <w:pPr>
            <w:pStyle w:val="B5FFCFA2D0F74338869AFBE037D6C9F1"/>
          </w:pPr>
          <w:r w:rsidRPr="00CF1A49">
            <w:t>·</w:t>
          </w:r>
        </w:p>
      </w:docPartBody>
    </w:docPart>
    <w:docPart>
      <w:docPartPr>
        <w:name w:val="26E5C9DB7CB74AA197BCB9C8A81D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4739C-DC00-4775-8719-4B3563CC75BD}"/>
      </w:docPartPr>
      <w:docPartBody>
        <w:p w:rsidR="00000000" w:rsidRDefault="00FC50DE" w:rsidP="00FC50DE">
          <w:pPr>
            <w:pStyle w:val="26E5C9DB7CB74AA197BCB9C8A81DB07D"/>
          </w:pPr>
          <w:r w:rsidRPr="00CF1A49">
            <w:t>·</w:t>
          </w:r>
        </w:p>
      </w:docPartBody>
    </w:docPart>
    <w:docPart>
      <w:docPartPr>
        <w:name w:val="D803914744424C6181CC491A802B1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62DC9-9C6F-4A5C-894F-CA9E12541FC1}"/>
      </w:docPartPr>
      <w:docPartBody>
        <w:p w:rsidR="00000000" w:rsidRDefault="00FC50DE" w:rsidP="00FC50DE">
          <w:pPr>
            <w:pStyle w:val="D803914744424C6181CC491A802B1355"/>
          </w:pPr>
          <w:r w:rsidRPr="00CF1A49">
            <w:t>·</w:t>
          </w:r>
        </w:p>
      </w:docPartBody>
    </w:docPart>
    <w:docPart>
      <w:docPartPr>
        <w:name w:val="26B7388BBD3C477EB3B2AA52C02F7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E5975-35AD-432D-8AD0-C24690EF1408}"/>
      </w:docPartPr>
      <w:docPartBody>
        <w:p w:rsidR="00000000" w:rsidRDefault="00FC50DE" w:rsidP="00FC50DE">
          <w:pPr>
            <w:pStyle w:val="26B7388BBD3C477EB3B2AA52C02F7110"/>
          </w:pPr>
          <w:r w:rsidRPr="00CF1A49">
            <w:t>·</w:t>
          </w:r>
        </w:p>
      </w:docPartBody>
    </w:docPart>
    <w:docPart>
      <w:docPartPr>
        <w:name w:val="E9E566F65E744686B4E747E2F5FAC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60F68-1D0E-4E64-BBBA-87E779EDE411}"/>
      </w:docPartPr>
      <w:docPartBody>
        <w:p w:rsidR="00000000" w:rsidRDefault="00FC50DE" w:rsidP="00FC50DE">
          <w:pPr>
            <w:pStyle w:val="E9E566F65E744686B4E747E2F5FAC1CE"/>
          </w:pPr>
          <w:r w:rsidRPr="00CF1A49">
            <w:t>·</w:t>
          </w:r>
        </w:p>
      </w:docPartBody>
    </w:docPart>
    <w:docPart>
      <w:docPartPr>
        <w:name w:val="5CDE04B015CF49A29A6158545A12E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451FD-ACF7-48ED-8404-0F5A8179350F}"/>
      </w:docPartPr>
      <w:docPartBody>
        <w:p w:rsidR="00000000" w:rsidRDefault="00FC50DE" w:rsidP="00FC50DE">
          <w:pPr>
            <w:pStyle w:val="5CDE04B015CF49A29A6158545A12E99A"/>
          </w:pPr>
          <w:r w:rsidRPr="00CF1A49">
            <w:t>·</w:t>
          </w:r>
        </w:p>
      </w:docPartBody>
    </w:docPart>
    <w:docPart>
      <w:docPartPr>
        <w:name w:val="2B7BE042DE92453CA4ED6A2029FF4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1670A-641A-44FB-A184-EEC94502EA39}"/>
      </w:docPartPr>
      <w:docPartBody>
        <w:p w:rsidR="00000000" w:rsidRDefault="00FC50DE" w:rsidP="00FC50DE">
          <w:pPr>
            <w:pStyle w:val="2B7BE042DE92453CA4ED6A2029FF486A"/>
          </w:pPr>
          <w:r w:rsidRPr="00CF1A49">
            <w:t>·</w:t>
          </w:r>
        </w:p>
      </w:docPartBody>
    </w:docPart>
    <w:docPart>
      <w:docPartPr>
        <w:name w:val="2C168D0D36BB4EC180937863288BA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A4D1E-6A5D-44C7-9A48-8F70CA1C7548}"/>
      </w:docPartPr>
      <w:docPartBody>
        <w:p w:rsidR="00000000" w:rsidRDefault="00FC50DE" w:rsidP="00FC50DE">
          <w:pPr>
            <w:pStyle w:val="2C168D0D36BB4EC180937863288BAA40"/>
          </w:pPr>
          <w:r w:rsidRPr="00CF1A49">
            <w:t>·</w:t>
          </w:r>
        </w:p>
      </w:docPartBody>
    </w:docPart>
    <w:docPart>
      <w:docPartPr>
        <w:name w:val="DD50FCC8E35445F38C140F9F87612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E305-BD43-4661-B68D-CA0A2E5543C7}"/>
      </w:docPartPr>
      <w:docPartBody>
        <w:p w:rsidR="00000000" w:rsidRDefault="00FC50DE" w:rsidP="00FC50DE">
          <w:pPr>
            <w:pStyle w:val="DD50FCC8E35445F38C140F9F87612BD7"/>
          </w:pPr>
          <w:r w:rsidRPr="00CF1A49">
            <w:t>·</w:t>
          </w:r>
        </w:p>
      </w:docPartBody>
    </w:docPart>
    <w:docPart>
      <w:docPartPr>
        <w:name w:val="D250E033DB8446B78ED060E80528D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A6F0C-49AB-4137-83D6-D8061F7A8B27}"/>
      </w:docPartPr>
      <w:docPartBody>
        <w:p w:rsidR="00000000" w:rsidRDefault="00FC50DE" w:rsidP="00FC50DE">
          <w:pPr>
            <w:pStyle w:val="D250E033DB8446B78ED060E80528D524"/>
          </w:pPr>
          <w:r w:rsidRPr="00CF1A49">
            <w:t>·</w:t>
          </w:r>
        </w:p>
      </w:docPartBody>
    </w:docPart>
    <w:docPart>
      <w:docPartPr>
        <w:name w:val="3F54088698F2413CAAF719948EB8E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6794C-4B97-4451-9426-CAB96FC7C5BB}"/>
      </w:docPartPr>
      <w:docPartBody>
        <w:p w:rsidR="00000000" w:rsidRDefault="00FC50DE" w:rsidP="00FC50DE">
          <w:pPr>
            <w:pStyle w:val="3F54088698F2413CAAF719948EB8E829"/>
          </w:pPr>
          <w:r w:rsidRPr="00CF1A49">
            <w:t>·</w:t>
          </w:r>
        </w:p>
      </w:docPartBody>
    </w:docPart>
    <w:docPart>
      <w:docPartPr>
        <w:name w:val="DD3F2615832645E9A37C501B701D1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92C51-B98D-47FC-9690-90F2E0068DFD}"/>
      </w:docPartPr>
      <w:docPartBody>
        <w:p w:rsidR="00000000" w:rsidRDefault="00FC50DE" w:rsidP="00FC50DE">
          <w:pPr>
            <w:pStyle w:val="DD3F2615832645E9A37C501B701D1C10"/>
          </w:pPr>
          <w:r w:rsidRPr="00CF1A49">
            <w:t>·</w:t>
          </w:r>
        </w:p>
      </w:docPartBody>
    </w:docPart>
    <w:docPart>
      <w:docPartPr>
        <w:name w:val="8CC3FFE0EB11432387D038F5C7321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8CC03-4F6F-41A5-A38A-B6D0754782A5}"/>
      </w:docPartPr>
      <w:docPartBody>
        <w:p w:rsidR="00000000" w:rsidRDefault="00FC50DE" w:rsidP="00FC50DE">
          <w:pPr>
            <w:pStyle w:val="8CC3FFE0EB11432387D038F5C73219E5"/>
          </w:pPr>
          <w:r w:rsidRPr="00CF1A49">
            <w:t>·</w:t>
          </w:r>
        </w:p>
      </w:docPartBody>
    </w:docPart>
    <w:docPart>
      <w:docPartPr>
        <w:name w:val="C1C03BB64F2D47B59DEF9E9F4FA96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955B1-73E3-40CA-8A91-B917A30F75DC}"/>
      </w:docPartPr>
      <w:docPartBody>
        <w:p w:rsidR="00000000" w:rsidRDefault="00FC50DE" w:rsidP="00FC50DE">
          <w:pPr>
            <w:pStyle w:val="C1C03BB64F2D47B59DEF9E9F4FA96723"/>
          </w:pPr>
          <w:r w:rsidRPr="00CF1A49">
            <w:t>·</w:t>
          </w:r>
        </w:p>
      </w:docPartBody>
    </w:docPart>
    <w:docPart>
      <w:docPartPr>
        <w:name w:val="084BB7B259554BD6851EA5C18F49B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B92FA-1B09-4F86-BD35-F482A68FE693}"/>
      </w:docPartPr>
      <w:docPartBody>
        <w:p w:rsidR="00000000" w:rsidRDefault="00FC50DE" w:rsidP="00FC50DE">
          <w:pPr>
            <w:pStyle w:val="084BB7B259554BD6851EA5C18F49BE55"/>
          </w:pPr>
          <w:r w:rsidRPr="00CF1A49">
            <w:t>·</w:t>
          </w:r>
        </w:p>
      </w:docPartBody>
    </w:docPart>
    <w:docPart>
      <w:docPartPr>
        <w:name w:val="F7DBF78F40E042D78E5C73358D53A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349F5-C66A-4A0E-9599-E1EF5D8B8208}"/>
      </w:docPartPr>
      <w:docPartBody>
        <w:p w:rsidR="00000000" w:rsidRDefault="00FC50DE" w:rsidP="00FC50DE">
          <w:pPr>
            <w:pStyle w:val="F7DBF78F40E042D78E5C73358D53AB63"/>
          </w:pPr>
          <w:r w:rsidRPr="00CF1A49">
            <w:t>·</w:t>
          </w:r>
        </w:p>
      </w:docPartBody>
    </w:docPart>
    <w:docPart>
      <w:docPartPr>
        <w:name w:val="24355C7411294F46881B569841B2E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2BBD8-6B62-43E3-B715-650546880C61}"/>
      </w:docPartPr>
      <w:docPartBody>
        <w:p w:rsidR="00000000" w:rsidRDefault="00FC50DE" w:rsidP="00FC50DE">
          <w:pPr>
            <w:pStyle w:val="24355C7411294F46881B569841B2E1A1"/>
          </w:pPr>
          <w:r w:rsidRPr="00CF1A49">
            <w:t>·</w:t>
          </w:r>
        </w:p>
      </w:docPartBody>
    </w:docPart>
    <w:docPart>
      <w:docPartPr>
        <w:name w:val="34E1C2895D7B4891884DBC8AEC2DD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BEED8-8A7E-4078-8334-6CB0BA0BE988}"/>
      </w:docPartPr>
      <w:docPartBody>
        <w:p w:rsidR="00000000" w:rsidRDefault="00FC50DE" w:rsidP="00FC50DE">
          <w:pPr>
            <w:pStyle w:val="34E1C2895D7B4891884DBC8AEC2DD640"/>
          </w:pPr>
          <w:r w:rsidRPr="00CF1A49">
            <w:t>·</w:t>
          </w:r>
        </w:p>
      </w:docPartBody>
    </w:docPart>
    <w:docPart>
      <w:docPartPr>
        <w:name w:val="92F3812D2C954DB6A444F7B9C3A44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C6F03-2DD8-46E1-8DE7-59738990DFFA}"/>
      </w:docPartPr>
      <w:docPartBody>
        <w:p w:rsidR="00000000" w:rsidRDefault="00FC50DE" w:rsidP="00FC50DE">
          <w:pPr>
            <w:pStyle w:val="92F3812D2C954DB6A444F7B9C3A44831"/>
          </w:pPr>
          <w:r w:rsidRPr="00CF1A49">
            <w:t>·</w:t>
          </w:r>
        </w:p>
      </w:docPartBody>
    </w:docPart>
    <w:docPart>
      <w:docPartPr>
        <w:name w:val="8E794184E546493F86FC0DB4DC8C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E3A80-152C-4512-B28F-8452545CA9FE}"/>
      </w:docPartPr>
      <w:docPartBody>
        <w:p w:rsidR="00000000" w:rsidRDefault="00FC50DE" w:rsidP="00FC50DE">
          <w:pPr>
            <w:pStyle w:val="8E794184E546493F86FC0DB4DC8C92BA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34"/>
    <w:rsid w:val="000100BD"/>
    <w:rsid w:val="002F5576"/>
    <w:rsid w:val="00576C1E"/>
    <w:rsid w:val="0091529B"/>
    <w:rsid w:val="00B01C9B"/>
    <w:rsid w:val="00C30763"/>
    <w:rsid w:val="00CA7E34"/>
    <w:rsid w:val="00D336CC"/>
    <w:rsid w:val="00D56CE0"/>
    <w:rsid w:val="00E7420D"/>
    <w:rsid w:val="00F97B90"/>
    <w:rsid w:val="00F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329F3FF97B4A8AAC92FA6B83D491E4">
    <w:name w:val="EF329F3FF97B4A8AAC92FA6B83D491E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B93B949C22E495996DF1F33B64DB0D6">
    <w:name w:val="5B93B949C22E495996DF1F33B64DB0D6"/>
  </w:style>
  <w:style w:type="paragraph" w:customStyle="1" w:styleId="07C4B2396DA14887953BB869915F9DDA">
    <w:name w:val="07C4B2396DA14887953BB869915F9DDA"/>
  </w:style>
  <w:style w:type="paragraph" w:customStyle="1" w:styleId="C7E814DC630B40E1B1E905128D14BA71">
    <w:name w:val="C7E814DC630B40E1B1E905128D14BA71"/>
  </w:style>
  <w:style w:type="paragraph" w:customStyle="1" w:styleId="92A8E8AD9D0A4A2285221DFD6920003A">
    <w:name w:val="92A8E8AD9D0A4A2285221DFD6920003A"/>
  </w:style>
  <w:style w:type="paragraph" w:customStyle="1" w:styleId="D24E752CC4B24EB19E843E9BDEB2A670">
    <w:name w:val="D24E752CC4B24EB19E843E9BDEB2A670"/>
  </w:style>
  <w:style w:type="paragraph" w:customStyle="1" w:styleId="9F6DE5E245AA4D38A221B88FFADA2DF0">
    <w:name w:val="9F6DE5E245AA4D38A221B88FFADA2DF0"/>
  </w:style>
  <w:style w:type="paragraph" w:customStyle="1" w:styleId="5BD0760B72424FC991D6DF044A7E0E3A">
    <w:name w:val="5BD0760B72424FC991D6DF044A7E0E3A"/>
  </w:style>
  <w:style w:type="paragraph" w:customStyle="1" w:styleId="825526FF5B8348D29417B0C37FA870C1">
    <w:name w:val="825526FF5B8348D29417B0C37FA870C1"/>
  </w:style>
  <w:style w:type="paragraph" w:customStyle="1" w:styleId="12F495A97ED64441AC2A2876530196A8">
    <w:name w:val="12F495A97ED64441AC2A2876530196A8"/>
  </w:style>
  <w:style w:type="paragraph" w:customStyle="1" w:styleId="97995D512C5443F08355E5BCCFACE08A">
    <w:name w:val="97995D512C5443F08355E5BCCFACE08A"/>
  </w:style>
  <w:style w:type="paragraph" w:customStyle="1" w:styleId="A9C257FE6BC44C878E3F5A14315A8BA3">
    <w:name w:val="A9C257FE6BC44C878E3F5A14315A8BA3"/>
  </w:style>
  <w:style w:type="paragraph" w:customStyle="1" w:styleId="01D1AB6BE39B489D8976C45D056E5EFB">
    <w:name w:val="01D1AB6BE39B489D8976C45D056E5EFB"/>
  </w:style>
  <w:style w:type="paragraph" w:customStyle="1" w:styleId="C683A14F94E84037AE6F626B82BFE7EF">
    <w:name w:val="C683A14F94E84037AE6F626B82BFE7EF"/>
  </w:style>
  <w:style w:type="paragraph" w:customStyle="1" w:styleId="CC0EAC86F4E249B49B443BB70DA6EF24">
    <w:name w:val="CC0EAC86F4E249B49B443BB70DA6EF2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768E013A5244EA58E2419ABE2267EF8">
    <w:name w:val="3768E013A5244EA58E2419ABE2267EF8"/>
  </w:style>
  <w:style w:type="paragraph" w:customStyle="1" w:styleId="D79A28EF1B5B493F8A62AF2001F9549C">
    <w:name w:val="D79A28EF1B5B493F8A62AF2001F9549C"/>
  </w:style>
  <w:style w:type="paragraph" w:customStyle="1" w:styleId="7CFC041D6634425D89E19930DFD87F8F">
    <w:name w:val="7CFC041D6634425D89E19930DFD87F8F"/>
  </w:style>
  <w:style w:type="paragraph" w:customStyle="1" w:styleId="DBDFAACD9166493EB18A94C9E49179CD">
    <w:name w:val="DBDFAACD9166493EB18A94C9E49179CD"/>
  </w:style>
  <w:style w:type="paragraph" w:customStyle="1" w:styleId="0CF04431D0484F7CA657CFF85D9B9C38">
    <w:name w:val="0CF04431D0484F7CA657CFF85D9B9C38"/>
  </w:style>
  <w:style w:type="paragraph" w:customStyle="1" w:styleId="E04D842A64B547B48D425E81C9812DB1">
    <w:name w:val="E04D842A64B547B48D425E81C9812DB1"/>
  </w:style>
  <w:style w:type="paragraph" w:customStyle="1" w:styleId="1BF35BAF8B394909B71BE12C4F1D687A">
    <w:name w:val="1BF35BAF8B394909B71BE12C4F1D687A"/>
  </w:style>
  <w:style w:type="paragraph" w:customStyle="1" w:styleId="E90A3790DFEA4B95BBB9760AD5B25BBD">
    <w:name w:val="E90A3790DFEA4B95BBB9760AD5B25BBD"/>
  </w:style>
  <w:style w:type="paragraph" w:customStyle="1" w:styleId="4F430959419D4BB989B6A486B85C09B8">
    <w:name w:val="4F430959419D4BB989B6A486B85C09B8"/>
  </w:style>
  <w:style w:type="paragraph" w:customStyle="1" w:styleId="98AAF494C2B8406A9C79F048EAA79699">
    <w:name w:val="98AAF494C2B8406A9C79F048EAA79699"/>
  </w:style>
  <w:style w:type="paragraph" w:customStyle="1" w:styleId="01E6F658E09148F09BA2A44DB6046205">
    <w:name w:val="01E6F658E09148F09BA2A44DB6046205"/>
  </w:style>
  <w:style w:type="paragraph" w:customStyle="1" w:styleId="0099C6469D224E66AB213CFB302DE1A3">
    <w:name w:val="0099C6469D224E66AB213CFB302DE1A3"/>
  </w:style>
  <w:style w:type="paragraph" w:customStyle="1" w:styleId="9EDBC26CD1904BC8BA313E995D1B7256">
    <w:name w:val="9EDBC26CD1904BC8BA313E995D1B7256"/>
  </w:style>
  <w:style w:type="paragraph" w:customStyle="1" w:styleId="80CBA8DCA27042F1A11324497B03A84B">
    <w:name w:val="80CBA8DCA27042F1A11324497B03A84B"/>
  </w:style>
  <w:style w:type="paragraph" w:customStyle="1" w:styleId="81E6F19979DC486BA641464955918AC1">
    <w:name w:val="81E6F19979DC486BA641464955918AC1"/>
  </w:style>
  <w:style w:type="paragraph" w:customStyle="1" w:styleId="8CAB2FF24E1944DB918017556BCF8DAD">
    <w:name w:val="8CAB2FF24E1944DB918017556BCF8DAD"/>
  </w:style>
  <w:style w:type="paragraph" w:customStyle="1" w:styleId="F5D90379CA8E445D8EFA6E0202E0A618">
    <w:name w:val="F5D90379CA8E445D8EFA6E0202E0A618"/>
  </w:style>
  <w:style w:type="paragraph" w:customStyle="1" w:styleId="4D350B0971B14307AC82589A4BF6D16E">
    <w:name w:val="4D350B0971B14307AC82589A4BF6D16E"/>
  </w:style>
  <w:style w:type="paragraph" w:customStyle="1" w:styleId="1B456C1B49D24593B9F8E06DDB4F0A26">
    <w:name w:val="1B456C1B49D24593B9F8E06DDB4F0A26"/>
  </w:style>
  <w:style w:type="paragraph" w:customStyle="1" w:styleId="A8F23260B03E4238A858DD26138FCD7C">
    <w:name w:val="A8F23260B03E4238A858DD26138FCD7C"/>
  </w:style>
  <w:style w:type="paragraph" w:customStyle="1" w:styleId="C504D952A68147B296D528CA2CE8B819">
    <w:name w:val="C504D952A68147B296D528CA2CE8B819"/>
  </w:style>
  <w:style w:type="paragraph" w:customStyle="1" w:styleId="381F982064A64877A643F78956C80AA2">
    <w:name w:val="381F982064A64877A643F78956C80AA2"/>
  </w:style>
  <w:style w:type="paragraph" w:customStyle="1" w:styleId="32418AC12707425BADCFA656F98D2129">
    <w:name w:val="32418AC12707425BADCFA656F98D2129"/>
  </w:style>
  <w:style w:type="paragraph" w:customStyle="1" w:styleId="5DA3F4B021C145BC8C900D5461186C7E">
    <w:name w:val="5DA3F4B021C145BC8C900D5461186C7E"/>
  </w:style>
  <w:style w:type="paragraph" w:customStyle="1" w:styleId="D3944F084181469C9E03C08422A0F46B">
    <w:name w:val="D3944F084181469C9E03C08422A0F46B"/>
  </w:style>
  <w:style w:type="paragraph" w:customStyle="1" w:styleId="671EB52F5E6D4A82B1137EFF37915BB8">
    <w:name w:val="671EB52F5E6D4A82B1137EFF37915BB8"/>
  </w:style>
  <w:style w:type="paragraph" w:customStyle="1" w:styleId="4BB81970C6084E2DBC57E6EC1095C4DB">
    <w:name w:val="4BB81970C6084E2DBC57E6EC1095C4DB"/>
    <w:rsid w:val="00CA7E34"/>
  </w:style>
  <w:style w:type="paragraph" w:customStyle="1" w:styleId="662DD31E083444FFA4347A759947C516">
    <w:name w:val="662DD31E083444FFA4347A759947C516"/>
    <w:rsid w:val="00CA7E34"/>
  </w:style>
  <w:style w:type="paragraph" w:customStyle="1" w:styleId="8FAFF6F2D63F48DC95BABD51E8BA6527">
    <w:name w:val="8FAFF6F2D63F48DC95BABD51E8BA6527"/>
    <w:rsid w:val="00CA7E34"/>
  </w:style>
  <w:style w:type="paragraph" w:customStyle="1" w:styleId="8C41E61A722A43F0B1618FA0211BE493">
    <w:name w:val="8C41E61A722A43F0B1618FA0211BE493"/>
    <w:rsid w:val="00CA7E34"/>
  </w:style>
  <w:style w:type="paragraph" w:customStyle="1" w:styleId="ABA14C6C6346478D91C8806071431D31">
    <w:name w:val="ABA14C6C6346478D91C8806071431D31"/>
    <w:rsid w:val="00CA7E34"/>
  </w:style>
  <w:style w:type="paragraph" w:customStyle="1" w:styleId="02F9B5B878A1418D8678E29D8D867480">
    <w:name w:val="02F9B5B878A1418D8678E29D8D867480"/>
    <w:rsid w:val="00CA7E34"/>
  </w:style>
  <w:style w:type="paragraph" w:customStyle="1" w:styleId="CDD4CC93AD0C4FBA9390762F4DD3BBF1">
    <w:name w:val="CDD4CC93AD0C4FBA9390762F4DD3BBF1"/>
    <w:rsid w:val="00CA7E34"/>
  </w:style>
  <w:style w:type="paragraph" w:customStyle="1" w:styleId="E4CD58DAADF94766B23CDC8C998C361E">
    <w:name w:val="E4CD58DAADF94766B23CDC8C998C361E"/>
    <w:rsid w:val="00CA7E34"/>
  </w:style>
  <w:style w:type="paragraph" w:customStyle="1" w:styleId="1AC2FA2B6AC4494D9984311C07B5BE9E">
    <w:name w:val="1AC2FA2B6AC4494D9984311C07B5BE9E"/>
    <w:rsid w:val="00CA7E34"/>
  </w:style>
  <w:style w:type="paragraph" w:customStyle="1" w:styleId="33965AE6ACB24A9A8447FF8D797C6563">
    <w:name w:val="33965AE6ACB24A9A8447FF8D797C6563"/>
    <w:rsid w:val="00CA7E34"/>
  </w:style>
  <w:style w:type="paragraph" w:customStyle="1" w:styleId="849F6FC072464E5CB658282A0DBDE990">
    <w:name w:val="849F6FC072464E5CB658282A0DBDE990"/>
    <w:rsid w:val="00CA7E34"/>
  </w:style>
  <w:style w:type="paragraph" w:customStyle="1" w:styleId="79B619E074B040A88CB889C5C0DE5119">
    <w:name w:val="79B619E074B040A88CB889C5C0DE5119"/>
    <w:rsid w:val="00CA7E34"/>
  </w:style>
  <w:style w:type="paragraph" w:customStyle="1" w:styleId="E62DC5BC7F1C48E29A12C1D2A84D027A">
    <w:name w:val="E62DC5BC7F1C48E29A12C1D2A84D027A"/>
    <w:rsid w:val="00CA7E34"/>
  </w:style>
  <w:style w:type="paragraph" w:customStyle="1" w:styleId="2D880F6126C3423F87A9831E959FCA6A">
    <w:name w:val="2D880F6126C3423F87A9831E959FCA6A"/>
    <w:rsid w:val="00CA7E34"/>
  </w:style>
  <w:style w:type="paragraph" w:customStyle="1" w:styleId="C335AD46831A47E0B3E26144E0ED5767">
    <w:name w:val="C335AD46831A47E0B3E26144E0ED5767"/>
    <w:rsid w:val="00CA7E34"/>
  </w:style>
  <w:style w:type="paragraph" w:customStyle="1" w:styleId="2822050E463C4353B26C933DAE5137AB">
    <w:name w:val="2822050E463C4353B26C933DAE5137AB"/>
    <w:rsid w:val="00CA7E34"/>
  </w:style>
  <w:style w:type="paragraph" w:customStyle="1" w:styleId="78BC45C626C04CCEA76FD6A0B7A6459E">
    <w:name w:val="78BC45C626C04CCEA76FD6A0B7A6459E"/>
    <w:rsid w:val="00CA7E34"/>
  </w:style>
  <w:style w:type="paragraph" w:customStyle="1" w:styleId="86C162CC3A154557913D50FBC26829D7">
    <w:name w:val="86C162CC3A154557913D50FBC26829D7"/>
    <w:rsid w:val="00CA7E34"/>
  </w:style>
  <w:style w:type="paragraph" w:customStyle="1" w:styleId="8A15F1BA485044BFB9E63EFCD3031BF3">
    <w:name w:val="8A15F1BA485044BFB9E63EFCD3031BF3"/>
    <w:rsid w:val="00CA7E34"/>
  </w:style>
  <w:style w:type="paragraph" w:customStyle="1" w:styleId="348FA49B5C814CA882D6B61EAC0AAA7D">
    <w:name w:val="348FA49B5C814CA882D6B61EAC0AAA7D"/>
    <w:rsid w:val="00CA7E34"/>
  </w:style>
  <w:style w:type="paragraph" w:customStyle="1" w:styleId="240CD5071713483AB3A609B5F3589CEF">
    <w:name w:val="240CD5071713483AB3A609B5F3589CEF"/>
    <w:rsid w:val="00CA7E34"/>
  </w:style>
  <w:style w:type="paragraph" w:customStyle="1" w:styleId="4F173B613176476E82E80C598336F780">
    <w:name w:val="4F173B613176476E82E80C598336F780"/>
    <w:rsid w:val="00CA7E34"/>
  </w:style>
  <w:style w:type="paragraph" w:customStyle="1" w:styleId="B74AD04347C34FA0A8FBAB0334F36D2A">
    <w:name w:val="B74AD04347C34FA0A8FBAB0334F36D2A"/>
    <w:rsid w:val="00CA7E34"/>
  </w:style>
  <w:style w:type="paragraph" w:customStyle="1" w:styleId="1070E294B6D8431BA2ADFE4CE8324E3F">
    <w:name w:val="1070E294B6D8431BA2ADFE4CE8324E3F"/>
    <w:rsid w:val="00CA7E34"/>
  </w:style>
  <w:style w:type="paragraph" w:customStyle="1" w:styleId="6AD2655DF5094B2DBFB2B7D59948A168">
    <w:name w:val="6AD2655DF5094B2DBFB2B7D59948A168"/>
    <w:rsid w:val="00CA7E34"/>
  </w:style>
  <w:style w:type="paragraph" w:customStyle="1" w:styleId="A20309A9DC2A413D80F42EF503DF8661">
    <w:name w:val="A20309A9DC2A413D80F42EF503DF8661"/>
    <w:rsid w:val="00576C1E"/>
  </w:style>
  <w:style w:type="paragraph" w:customStyle="1" w:styleId="276F52B2F54641ACA2A0C080743F7A85">
    <w:name w:val="276F52B2F54641ACA2A0C080743F7A85"/>
    <w:rsid w:val="002F5576"/>
  </w:style>
  <w:style w:type="paragraph" w:customStyle="1" w:styleId="D334EC2ECC6148BFBBCFE53345B77ACF">
    <w:name w:val="D334EC2ECC6148BFBBCFE53345B77ACF"/>
    <w:rsid w:val="002F5576"/>
  </w:style>
  <w:style w:type="paragraph" w:customStyle="1" w:styleId="6C96C9473C1B4C6CBD93D88EEE120CAE">
    <w:name w:val="6C96C9473C1B4C6CBD93D88EEE120CAE"/>
    <w:rsid w:val="00FC50DE"/>
  </w:style>
  <w:style w:type="paragraph" w:customStyle="1" w:styleId="B744D1D9E28D4410980816390BD25850">
    <w:name w:val="B744D1D9E28D4410980816390BD25850"/>
    <w:rsid w:val="00FC50DE"/>
  </w:style>
  <w:style w:type="paragraph" w:customStyle="1" w:styleId="8473C657CA104AB1B28D85330D4C45DD">
    <w:name w:val="8473C657CA104AB1B28D85330D4C45DD"/>
    <w:rsid w:val="00FC50DE"/>
  </w:style>
  <w:style w:type="paragraph" w:customStyle="1" w:styleId="1392FC19363A4B99BC91603A4986278C">
    <w:name w:val="1392FC19363A4B99BC91603A4986278C"/>
    <w:rsid w:val="00FC50DE"/>
  </w:style>
  <w:style w:type="paragraph" w:customStyle="1" w:styleId="B5FFCFA2D0F74338869AFBE037D6C9F1">
    <w:name w:val="B5FFCFA2D0F74338869AFBE037D6C9F1"/>
    <w:rsid w:val="00FC50DE"/>
  </w:style>
  <w:style w:type="paragraph" w:customStyle="1" w:styleId="26E5C9DB7CB74AA197BCB9C8A81DB07D">
    <w:name w:val="26E5C9DB7CB74AA197BCB9C8A81DB07D"/>
    <w:rsid w:val="00FC50DE"/>
  </w:style>
  <w:style w:type="paragraph" w:customStyle="1" w:styleId="D803914744424C6181CC491A802B1355">
    <w:name w:val="D803914744424C6181CC491A802B1355"/>
    <w:rsid w:val="00FC50DE"/>
  </w:style>
  <w:style w:type="paragraph" w:customStyle="1" w:styleId="26B7388BBD3C477EB3B2AA52C02F7110">
    <w:name w:val="26B7388BBD3C477EB3B2AA52C02F7110"/>
    <w:rsid w:val="00FC50DE"/>
  </w:style>
  <w:style w:type="paragraph" w:customStyle="1" w:styleId="E9E566F65E744686B4E747E2F5FAC1CE">
    <w:name w:val="E9E566F65E744686B4E747E2F5FAC1CE"/>
    <w:rsid w:val="00FC50DE"/>
  </w:style>
  <w:style w:type="paragraph" w:customStyle="1" w:styleId="5CDE04B015CF49A29A6158545A12E99A">
    <w:name w:val="5CDE04B015CF49A29A6158545A12E99A"/>
    <w:rsid w:val="00FC50DE"/>
  </w:style>
  <w:style w:type="paragraph" w:customStyle="1" w:styleId="083760A4E4854C078BF9AF2FE2FC24C2">
    <w:name w:val="083760A4E4854C078BF9AF2FE2FC24C2"/>
    <w:rsid w:val="00FC50DE"/>
  </w:style>
  <w:style w:type="paragraph" w:customStyle="1" w:styleId="F20976090C504A84821FAA442E454D1E">
    <w:name w:val="F20976090C504A84821FAA442E454D1E"/>
    <w:rsid w:val="00FC50DE"/>
  </w:style>
  <w:style w:type="paragraph" w:customStyle="1" w:styleId="2B7BE042DE92453CA4ED6A2029FF486A">
    <w:name w:val="2B7BE042DE92453CA4ED6A2029FF486A"/>
    <w:rsid w:val="00FC50DE"/>
  </w:style>
  <w:style w:type="paragraph" w:customStyle="1" w:styleId="2C168D0D36BB4EC180937863288BAA40">
    <w:name w:val="2C168D0D36BB4EC180937863288BAA40"/>
    <w:rsid w:val="00FC50DE"/>
  </w:style>
  <w:style w:type="paragraph" w:customStyle="1" w:styleId="DD50FCC8E35445F38C140F9F87612BD7">
    <w:name w:val="DD50FCC8E35445F38C140F9F87612BD7"/>
    <w:rsid w:val="00FC50DE"/>
  </w:style>
  <w:style w:type="paragraph" w:customStyle="1" w:styleId="D250E033DB8446B78ED060E80528D524">
    <w:name w:val="D250E033DB8446B78ED060E80528D524"/>
    <w:rsid w:val="00FC50DE"/>
  </w:style>
  <w:style w:type="paragraph" w:customStyle="1" w:styleId="3F54088698F2413CAAF719948EB8E829">
    <w:name w:val="3F54088698F2413CAAF719948EB8E829"/>
    <w:rsid w:val="00FC50DE"/>
  </w:style>
  <w:style w:type="paragraph" w:customStyle="1" w:styleId="DD3F2615832645E9A37C501B701D1C10">
    <w:name w:val="DD3F2615832645E9A37C501B701D1C10"/>
    <w:rsid w:val="00FC50DE"/>
  </w:style>
  <w:style w:type="paragraph" w:customStyle="1" w:styleId="8CC3FFE0EB11432387D038F5C73219E5">
    <w:name w:val="8CC3FFE0EB11432387D038F5C73219E5"/>
    <w:rsid w:val="00FC50DE"/>
  </w:style>
  <w:style w:type="paragraph" w:customStyle="1" w:styleId="C1C03BB64F2D47B59DEF9E9F4FA96723">
    <w:name w:val="C1C03BB64F2D47B59DEF9E9F4FA96723"/>
    <w:rsid w:val="00FC50DE"/>
  </w:style>
  <w:style w:type="paragraph" w:customStyle="1" w:styleId="084BB7B259554BD6851EA5C18F49BE55">
    <w:name w:val="084BB7B259554BD6851EA5C18F49BE55"/>
    <w:rsid w:val="00FC50DE"/>
  </w:style>
  <w:style w:type="paragraph" w:customStyle="1" w:styleId="F7DBF78F40E042D78E5C73358D53AB63">
    <w:name w:val="F7DBF78F40E042D78E5C73358D53AB63"/>
    <w:rsid w:val="00FC50DE"/>
  </w:style>
  <w:style w:type="paragraph" w:customStyle="1" w:styleId="24355C7411294F46881B569841B2E1A1">
    <w:name w:val="24355C7411294F46881B569841B2E1A1"/>
    <w:rsid w:val="00FC50DE"/>
  </w:style>
  <w:style w:type="paragraph" w:customStyle="1" w:styleId="34E1C2895D7B4891884DBC8AEC2DD640">
    <w:name w:val="34E1C2895D7B4891884DBC8AEC2DD640"/>
    <w:rsid w:val="00FC50DE"/>
  </w:style>
  <w:style w:type="paragraph" w:customStyle="1" w:styleId="92F3812D2C954DB6A444F7B9C3A44831">
    <w:name w:val="92F3812D2C954DB6A444F7B9C3A44831"/>
    <w:rsid w:val="00FC50DE"/>
  </w:style>
  <w:style w:type="paragraph" w:customStyle="1" w:styleId="8E794184E546493F86FC0DB4DC8C92BA">
    <w:name w:val="8E794184E546493F86FC0DB4DC8C92BA"/>
    <w:rsid w:val="00FC50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215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J. McKinney</dc:creator>
  <cp:keywords/>
  <dc:description/>
  <cp:lastModifiedBy>Trenton J. McKinney</cp:lastModifiedBy>
  <cp:revision>26</cp:revision>
  <dcterms:created xsi:type="dcterms:W3CDTF">2018-02-20T01:05:00Z</dcterms:created>
  <dcterms:modified xsi:type="dcterms:W3CDTF">2018-08-08T16:21:00Z</dcterms:modified>
  <cp:category/>
</cp:coreProperties>
</file>